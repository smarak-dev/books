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FE3B1" w14:textId="017B9737" w:rsidR="005C6D45" w:rsidRDefault="00331AF8">
      <w:pPr>
        <w:pStyle w:val="Title"/>
        <w:rPr>
          <w:sz w:val="72"/>
          <w:szCs w:val="72"/>
        </w:rPr>
      </w:pPr>
      <w:r>
        <w:rPr>
          <w:sz w:val="72"/>
          <w:szCs w:val="72"/>
        </w:rPr>
        <w:t xml:space="preserve">          KT Consolidated</w:t>
      </w:r>
    </w:p>
    <w:p w14:paraId="25525C27" w14:textId="3DC5A509" w:rsidR="005C6D45" w:rsidRPr="00E96B32" w:rsidRDefault="00331AF8">
      <w:pPr>
        <w:pStyle w:val="Heading1"/>
        <w:rPr>
          <w:b/>
          <w:bCs/>
          <w:sz w:val="36"/>
          <w:szCs w:val="36"/>
        </w:rPr>
      </w:pPr>
      <w:bookmarkStart w:id="0" w:name="_Hlk487785372"/>
      <w:bookmarkEnd w:id="0"/>
      <w:r w:rsidRPr="00E96B32">
        <w:rPr>
          <w:b/>
          <w:bCs/>
          <w:sz w:val="36"/>
          <w:szCs w:val="36"/>
        </w:rPr>
        <w:t xml:space="preserve">Company </w:t>
      </w:r>
      <w:r w:rsidR="00E96B32" w:rsidRPr="00E96B32">
        <w:rPr>
          <w:b/>
          <w:bCs/>
          <w:sz w:val="36"/>
          <w:szCs w:val="36"/>
        </w:rPr>
        <w:t xml:space="preserve">data correction and </w:t>
      </w:r>
      <w:r w:rsidRPr="00E96B32">
        <w:rPr>
          <w:b/>
          <w:bCs/>
          <w:sz w:val="36"/>
          <w:szCs w:val="36"/>
        </w:rPr>
        <w:t>migration</w:t>
      </w:r>
    </w:p>
    <w:p w14:paraId="3B7A9FF6" w14:textId="21D7B788" w:rsidR="005C6D45" w:rsidRDefault="00C66C07">
      <w:bookmarkStart w:id="1" w:name="_Toc522551269"/>
      <w:bookmarkStart w:id="2" w:name="_Toc522551307"/>
      <w:bookmarkStart w:id="3" w:name="_Toc522551956"/>
      <w:r>
        <w:t>This section relate</w:t>
      </w:r>
      <w:r w:rsidR="009C711E">
        <w:t>d</w:t>
      </w:r>
      <w:r>
        <w:t xml:space="preserve"> to company </w:t>
      </w:r>
      <w:r w:rsidR="0098511F">
        <w:t xml:space="preserve">CMS </w:t>
      </w:r>
      <w:r>
        <w:t xml:space="preserve">data correction and reports extraction </w:t>
      </w:r>
      <w:proofErr w:type="spellStart"/>
      <w:r>
        <w:t>jira</w:t>
      </w:r>
      <w:proofErr w:type="spellEnd"/>
      <w:r w:rsidR="00694F5C">
        <w:t xml:space="preserve"> story</w:t>
      </w:r>
      <w:r>
        <w:t>.</w:t>
      </w:r>
    </w:p>
    <w:p w14:paraId="2C61A685" w14:textId="7E223C7B" w:rsidR="00686F46" w:rsidRDefault="00B10674" w:rsidP="00686F46">
      <w:pPr>
        <w:pStyle w:val="ListParagraph"/>
        <w:numPr>
          <w:ilvl w:val="0"/>
          <w:numId w:val="34"/>
        </w:numPr>
      </w:pPr>
      <w:hyperlink r:id="rId8" w:history="1">
        <w:r w:rsidR="00EE604C" w:rsidRPr="00193778">
          <w:rPr>
            <w:rStyle w:val="Hyperlink"/>
          </w:rPr>
          <w:t>https://jira.refinitiv.com/browse/EAMEA-188</w:t>
        </w:r>
      </w:hyperlink>
      <w:r w:rsidR="00EE604C">
        <w:t xml:space="preserve">   -- Riwa</w:t>
      </w:r>
    </w:p>
    <w:p w14:paraId="393DFB7B" w14:textId="77777777" w:rsidR="00686F46" w:rsidRDefault="00686F46" w:rsidP="00686F46">
      <w:pPr>
        <w:pStyle w:val="ListParagraph"/>
      </w:pPr>
      <w:r>
        <w:t xml:space="preserve">Extract </w:t>
      </w:r>
      <w:proofErr w:type="spellStart"/>
      <w:r>
        <w:t>Zawya</w:t>
      </w:r>
      <w:proofErr w:type="spellEnd"/>
      <w:r>
        <w:t xml:space="preserve"> Ownership data file</w:t>
      </w:r>
    </w:p>
    <w:p w14:paraId="19E57C3F" w14:textId="77777777" w:rsidR="00686F46" w:rsidRDefault="00686F46" w:rsidP="00686F46">
      <w:pPr>
        <w:pStyle w:val="ListParagraph"/>
      </w:pPr>
      <w:r>
        <w:t>https://jira.refinitiv.com/browse/EAMEA-189</w:t>
      </w:r>
    </w:p>
    <w:p w14:paraId="13DC3935" w14:textId="77777777" w:rsidR="00686F46" w:rsidRDefault="00686F46" w:rsidP="00686F46">
      <w:pPr>
        <w:pStyle w:val="ListParagraph"/>
      </w:pPr>
      <w:r>
        <w:t xml:space="preserve">Report enhancement for Ownership file </w:t>
      </w:r>
    </w:p>
    <w:p w14:paraId="028B6233" w14:textId="77777777" w:rsidR="00686F46" w:rsidRDefault="00686F46" w:rsidP="00686F46">
      <w:pPr>
        <w:pStyle w:val="ListParagraph"/>
      </w:pPr>
    </w:p>
    <w:p w14:paraId="3842FDFE" w14:textId="77777777" w:rsidR="00686F46" w:rsidRDefault="00686F46" w:rsidP="00686F46">
      <w:pPr>
        <w:pStyle w:val="ListParagraph"/>
      </w:pPr>
      <w:r>
        <w:t>PE Sheet</w:t>
      </w:r>
    </w:p>
    <w:p w14:paraId="7D16CD58" w14:textId="77777777" w:rsidR="00686F46" w:rsidRDefault="00686F46" w:rsidP="00686F46">
      <w:pPr>
        <w:pStyle w:val="ListParagraph"/>
      </w:pPr>
      <w:r>
        <w:t>Company Sheet</w:t>
      </w:r>
    </w:p>
    <w:p w14:paraId="6ED0922A" w14:textId="77777777" w:rsidR="00686F46" w:rsidRDefault="00686F46" w:rsidP="00686F46">
      <w:pPr>
        <w:pStyle w:val="ListParagraph"/>
      </w:pPr>
      <w:r>
        <w:t>Officers Sheet</w:t>
      </w:r>
    </w:p>
    <w:p w14:paraId="50D851F0" w14:textId="0012C13E" w:rsidR="00C66C07" w:rsidRDefault="00686F46" w:rsidP="00686F46">
      <w:pPr>
        <w:pStyle w:val="ListParagraph"/>
      </w:pPr>
      <w:r>
        <w:t>Family Sheet</w:t>
      </w:r>
    </w:p>
    <w:p w14:paraId="6A8C0BB5" w14:textId="1A09DA9E" w:rsidR="00AD0233" w:rsidRDefault="00AD0233" w:rsidP="00686F46">
      <w:pPr>
        <w:pStyle w:val="ListParagraph"/>
      </w:pPr>
    </w:p>
    <w:p w14:paraId="071490A1" w14:textId="12EA3B27" w:rsidR="00AD0233" w:rsidRDefault="00505949" w:rsidP="00686F46">
      <w:pPr>
        <w:pStyle w:val="ListParagraph"/>
      </w:pPr>
      <w:r>
        <w:object w:dxaOrig="1520" w:dyaOrig="985" w14:anchorId="3EEBEF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9" o:title=""/>
          </v:shape>
          <o:OLEObject Type="Embed" ProgID="Package" ShapeID="_x0000_i1025" DrawAspect="Icon" ObjectID="_1670231794" r:id="rId10"/>
        </w:object>
      </w:r>
    </w:p>
    <w:p w14:paraId="2BC4053E" w14:textId="77777777" w:rsidR="00AD0233" w:rsidRDefault="00AD0233" w:rsidP="00686F46">
      <w:pPr>
        <w:pStyle w:val="ListParagraph"/>
      </w:pPr>
    </w:p>
    <w:p w14:paraId="0F2D9B16" w14:textId="2F11C9A9" w:rsidR="00686F46" w:rsidRDefault="006C1C66" w:rsidP="00C66C07">
      <w:pPr>
        <w:pStyle w:val="ListParagraph"/>
        <w:numPr>
          <w:ilvl w:val="0"/>
          <w:numId w:val="34"/>
        </w:numPr>
      </w:pPr>
      <w:r>
        <w:t xml:space="preserve">Please refer </w:t>
      </w:r>
      <w:r w:rsidR="003871B3">
        <w:t xml:space="preserve"> </w:t>
      </w:r>
      <w:r>
        <w:t xml:space="preserve">EAMEA-392  present in Jira </w:t>
      </w:r>
      <w:r w:rsidR="00886FEE">
        <w:t xml:space="preserve">story </w:t>
      </w:r>
      <w:r>
        <w:t>and Script involved section</w:t>
      </w:r>
    </w:p>
    <w:p w14:paraId="5FBB0BE3" w14:textId="77777777" w:rsidR="0095556A" w:rsidRDefault="0095556A" w:rsidP="0095556A">
      <w:pPr>
        <w:pStyle w:val="ListParagraph"/>
      </w:pPr>
    </w:p>
    <w:p w14:paraId="56FBC8DF" w14:textId="77777777" w:rsidR="004F64B9" w:rsidRDefault="004F64B9" w:rsidP="004F64B9">
      <w:pPr>
        <w:pStyle w:val="ListParagraph"/>
        <w:numPr>
          <w:ilvl w:val="0"/>
          <w:numId w:val="34"/>
        </w:numPr>
      </w:pPr>
      <w:r>
        <w:t>https://jira.refinitiv.com/browse/EAMEA-242  -- Riwa</w:t>
      </w:r>
    </w:p>
    <w:p w14:paraId="1455FE89" w14:textId="1988537A" w:rsidR="004F64B9" w:rsidRDefault="004F64B9" w:rsidP="004F64B9">
      <w:pPr>
        <w:pStyle w:val="ListParagraph"/>
      </w:pPr>
      <w:r>
        <w:t>Data Extraction for a sample of 100 companies</w:t>
      </w:r>
    </w:p>
    <w:p w14:paraId="42129A59" w14:textId="77777777" w:rsidR="004F64B9" w:rsidRDefault="004F64B9" w:rsidP="004F64B9">
      <w:pPr>
        <w:pStyle w:val="ListParagraph"/>
      </w:pPr>
      <w:r>
        <w:t>This request is needed for data analysis.</w:t>
      </w:r>
    </w:p>
    <w:p w14:paraId="7D6E8230" w14:textId="56ED1BB6" w:rsidR="00686F46" w:rsidRDefault="004F64B9" w:rsidP="004F64B9">
      <w:pPr>
        <w:pStyle w:val="ListParagraph"/>
      </w:pPr>
      <w:r>
        <w:t xml:space="preserve">For the 100 attached </w:t>
      </w:r>
      <w:proofErr w:type="spellStart"/>
      <w:r>
        <w:t>Zawya</w:t>
      </w:r>
      <w:proofErr w:type="spellEnd"/>
      <w:r>
        <w:t xml:space="preserve"> IDs, please extract the company report.</w:t>
      </w:r>
    </w:p>
    <w:p w14:paraId="614CEDC1" w14:textId="3414A87D" w:rsidR="004F64B9" w:rsidRDefault="00505949" w:rsidP="004F64B9">
      <w:r>
        <w:t xml:space="preserve">             </w:t>
      </w:r>
    </w:p>
    <w:p w14:paraId="17909D41" w14:textId="632BBF17" w:rsidR="00505949" w:rsidRDefault="00505949" w:rsidP="004F64B9">
      <w:r>
        <w:t xml:space="preserve">             </w:t>
      </w:r>
      <w:r>
        <w:object w:dxaOrig="1520" w:dyaOrig="985" w14:anchorId="61646AAF">
          <v:shape id="_x0000_i1026" type="#_x0000_t75" style="width:76.2pt;height:49.2pt" o:ole="">
            <v:imagedata r:id="rId11" o:title=""/>
          </v:shape>
          <o:OLEObject Type="Embed" ProgID="Package" ShapeID="_x0000_i1026" DrawAspect="Icon" ObjectID="_1670231795" r:id="rId12"/>
        </w:object>
      </w:r>
      <w:r>
        <w:t xml:space="preserve">     </w:t>
      </w:r>
      <w:r>
        <w:object w:dxaOrig="1520" w:dyaOrig="985" w14:anchorId="204EB51E">
          <v:shape id="_x0000_i1027" type="#_x0000_t75" style="width:76.2pt;height:49.2pt" o:ole="">
            <v:imagedata r:id="rId13" o:title=""/>
          </v:shape>
          <o:OLEObject Type="Embed" ProgID="Package" ShapeID="_x0000_i1027" DrawAspect="Icon" ObjectID="_1670231796" r:id="rId14"/>
        </w:object>
      </w:r>
    </w:p>
    <w:p w14:paraId="3FEC6DEC" w14:textId="77777777" w:rsidR="00380FD2" w:rsidRDefault="00380FD2" w:rsidP="00380FD2">
      <w:pPr>
        <w:pStyle w:val="ListParagraph"/>
        <w:numPr>
          <w:ilvl w:val="0"/>
          <w:numId w:val="34"/>
        </w:numPr>
      </w:pPr>
      <w:r>
        <w:t>https://jira.refinitiv.com/browse/EAMEA-229    -- Riwa</w:t>
      </w:r>
    </w:p>
    <w:p w14:paraId="6C41DECF" w14:textId="77777777" w:rsidR="00380FD2" w:rsidRDefault="00380FD2" w:rsidP="00380FD2">
      <w:pPr>
        <w:pStyle w:val="ListParagraph"/>
      </w:pPr>
      <w:r>
        <w:t>List of Companies from DB - Part of TRP/BRI</w:t>
      </w:r>
    </w:p>
    <w:p w14:paraId="1E35AD00" w14:textId="77777777" w:rsidR="00380FD2" w:rsidRDefault="00380FD2" w:rsidP="00380FD2">
      <w:pPr>
        <w:pStyle w:val="ListParagraph"/>
      </w:pPr>
      <w:r>
        <w:t xml:space="preserve">extract all companies linked to Projects (TRP/BRI) database </w:t>
      </w:r>
    </w:p>
    <w:p w14:paraId="3E45A952" w14:textId="77777777" w:rsidR="00380FD2" w:rsidRDefault="00380FD2" w:rsidP="00380FD2">
      <w:pPr>
        <w:pStyle w:val="ListParagraph"/>
      </w:pPr>
    </w:p>
    <w:p w14:paraId="14D5FDDB" w14:textId="408672F6" w:rsidR="00380FD2" w:rsidRDefault="00871700" w:rsidP="00380FD2">
      <w:pPr>
        <w:pStyle w:val="ListParagraph"/>
      </w:pPr>
      <w:r>
        <w:object w:dxaOrig="1520" w:dyaOrig="985" w14:anchorId="682A7990">
          <v:shape id="_x0000_i1028" type="#_x0000_t75" style="width:76.2pt;height:49.2pt" o:ole="">
            <v:imagedata r:id="rId15" o:title=""/>
          </v:shape>
          <o:OLEObject Type="Embed" ProgID="Package" ShapeID="_x0000_i1028" DrawAspect="Icon" ObjectID="_1670231797" r:id="rId16"/>
        </w:object>
      </w:r>
    </w:p>
    <w:p w14:paraId="00F5258E" w14:textId="57AE786C" w:rsidR="00871700" w:rsidRDefault="00871700" w:rsidP="00380FD2">
      <w:pPr>
        <w:pStyle w:val="ListParagraph"/>
      </w:pPr>
    </w:p>
    <w:p w14:paraId="5B4EBE25" w14:textId="77777777" w:rsidR="00871700" w:rsidRDefault="00871700" w:rsidP="00380FD2">
      <w:pPr>
        <w:pStyle w:val="ListParagraph"/>
      </w:pPr>
    </w:p>
    <w:p w14:paraId="5ACB36C8" w14:textId="77777777" w:rsidR="00380FD2" w:rsidRDefault="00380FD2" w:rsidP="00380FD2">
      <w:pPr>
        <w:pStyle w:val="ListParagraph"/>
      </w:pPr>
    </w:p>
    <w:p w14:paraId="1839F4BF" w14:textId="70788675" w:rsidR="00686F46" w:rsidRDefault="00380FD2" w:rsidP="00380FD2">
      <w:pPr>
        <w:pStyle w:val="ListParagraph"/>
      </w:pPr>
      <w:r>
        <w:t xml:space="preserve"> </w:t>
      </w:r>
    </w:p>
    <w:p w14:paraId="0C4FA3D9" w14:textId="77777777" w:rsidR="00932F51" w:rsidRDefault="00932F51" w:rsidP="00932F51">
      <w:pPr>
        <w:pStyle w:val="ListParagraph"/>
        <w:numPr>
          <w:ilvl w:val="0"/>
          <w:numId w:val="34"/>
        </w:numPr>
      </w:pPr>
      <w:r>
        <w:t>https://jira.refinitiv.com/browse/EAMEA-186    -- Riwa</w:t>
      </w:r>
    </w:p>
    <w:p w14:paraId="664D6FAE" w14:textId="77777777" w:rsidR="00932F51" w:rsidRDefault="00932F51" w:rsidP="00932F51">
      <w:pPr>
        <w:pStyle w:val="ListParagraph"/>
      </w:pPr>
      <w:r>
        <w:t>Extraction of Associates (Subsidiaries and Investments only) for all Companies</w:t>
      </w:r>
    </w:p>
    <w:p w14:paraId="2FA2E4B7" w14:textId="4345D7BC" w:rsidR="004F64B9" w:rsidRDefault="00932F51" w:rsidP="00932F51">
      <w:pPr>
        <w:pStyle w:val="ListParagraph"/>
      </w:pPr>
      <w:r>
        <w:t>extract Associates (for this request we only need “</w:t>
      </w:r>
      <w:proofErr w:type="spellStart"/>
      <w:r>
        <w:t>Subsidiaries“and</w:t>
      </w:r>
      <w:proofErr w:type="spellEnd"/>
      <w:r>
        <w:t xml:space="preserve"> “Investments” under Associates) linked to all companies (Active/Inactive/Trashed).</w:t>
      </w:r>
    </w:p>
    <w:p w14:paraId="69721080" w14:textId="57EFEA19" w:rsidR="00932F51" w:rsidRDefault="00932F51" w:rsidP="00932F51">
      <w:pPr>
        <w:pStyle w:val="ListParagraph"/>
      </w:pPr>
    </w:p>
    <w:p w14:paraId="29F494A1" w14:textId="6BD73142" w:rsidR="00932F51" w:rsidRDefault="00D21055" w:rsidP="00932F51">
      <w:pPr>
        <w:pStyle w:val="ListParagraph"/>
      </w:pPr>
      <w:r>
        <w:object w:dxaOrig="1520" w:dyaOrig="985" w14:anchorId="373AF509">
          <v:shape id="_x0000_i1029" type="#_x0000_t75" style="width:76.2pt;height:49.2pt" o:ole="">
            <v:imagedata r:id="rId17" o:title=""/>
          </v:shape>
          <o:OLEObject Type="Embed" ProgID="Package" ShapeID="_x0000_i1029" DrawAspect="Icon" ObjectID="_1670231798" r:id="rId18"/>
        </w:object>
      </w:r>
    </w:p>
    <w:p w14:paraId="3989ACC2" w14:textId="77777777" w:rsidR="00D21055" w:rsidRDefault="00D21055" w:rsidP="00932F51">
      <w:pPr>
        <w:pStyle w:val="ListParagraph"/>
      </w:pPr>
    </w:p>
    <w:p w14:paraId="5CB03BC6" w14:textId="00D0CC57" w:rsidR="004F64B9" w:rsidRDefault="00F6388F" w:rsidP="00C66C07">
      <w:pPr>
        <w:pStyle w:val="ListParagraph"/>
        <w:numPr>
          <w:ilvl w:val="0"/>
          <w:numId w:val="34"/>
        </w:numPr>
      </w:pPr>
      <w:r>
        <w:t>CC</w:t>
      </w:r>
    </w:p>
    <w:p w14:paraId="653BDD33" w14:textId="11E24AD1" w:rsidR="00F6388F" w:rsidRDefault="00F6388F" w:rsidP="00C66C07">
      <w:pPr>
        <w:pStyle w:val="ListParagraph"/>
        <w:numPr>
          <w:ilvl w:val="0"/>
          <w:numId w:val="34"/>
        </w:numPr>
      </w:pPr>
      <w:r>
        <w:t>VV</w:t>
      </w:r>
    </w:p>
    <w:p w14:paraId="6E22D71C" w14:textId="77777777" w:rsidR="00C66C07" w:rsidRDefault="00C66C07"/>
    <w:bookmarkEnd w:id="1"/>
    <w:bookmarkEnd w:id="2"/>
    <w:bookmarkEnd w:id="3"/>
    <w:p w14:paraId="6A577EED" w14:textId="5146A622" w:rsidR="005C6D45" w:rsidRPr="00E96B32" w:rsidRDefault="00E96B32" w:rsidP="000F00E7">
      <w:pPr>
        <w:pStyle w:val="Heading1"/>
        <w:rPr>
          <w:b/>
          <w:bCs/>
          <w:sz w:val="36"/>
          <w:szCs w:val="36"/>
        </w:rPr>
      </w:pPr>
      <w:r w:rsidRPr="00E96B32">
        <w:rPr>
          <w:b/>
          <w:bCs/>
          <w:sz w:val="36"/>
          <w:szCs w:val="36"/>
        </w:rPr>
        <w:t>Officers data correction and migration</w:t>
      </w:r>
    </w:p>
    <w:p w14:paraId="3EC158AC" w14:textId="1FA03338" w:rsidR="00694F5C" w:rsidRDefault="00694F5C" w:rsidP="00694F5C">
      <w:r>
        <w:t xml:space="preserve">This section related to Officers CMS data correction and reports extraction </w:t>
      </w:r>
      <w:proofErr w:type="spellStart"/>
      <w:r>
        <w:t>jira</w:t>
      </w:r>
      <w:proofErr w:type="spellEnd"/>
      <w:r>
        <w:t xml:space="preserve"> story.</w:t>
      </w:r>
    </w:p>
    <w:p w14:paraId="617EE49D" w14:textId="5D95D7FF" w:rsidR="00694F5C" w:rsidRDefault="003B1F01" w:rsidP="00034E1C">
      <w:pPr>
        <w:pStyle w:val="ListParagraph"/>
        <w:numPr>
          <w:ilvl w:val="0"/>
          <w:numId w:val="35"/>
        </w:numPr>
      </w:pPr>
      <w:r>
        <w:t xml:space="preserve">We usually get </w:t>
      </w:r>
      <w:r w:rsidR="006D203A">
        <w:t xml:space="preserve">mail </w:t>
      </w:r>
      <w:r>
        <w:t xml:space="preserve">request from Riwa/Tarun regarding </w:t>
      </w:r>
      <w:r w:rsidR="00171651">
        <w:t xml:space="preserve">live data </w:t>
      </w:r>
      <w:r>
        <w:t xml:space="preserve">extraction of </w:t>
      </w:r>
    </w:p>
    <w:p w14:paraId="30BF9D03" w14:textId="7926E34C" w:rsidR="003B1F01" w:rsidRDefault="003B1F01" w:rsidP="003B1F01">
      <w:pPr>
        <w:pStyle w:val="ListParagraph"/>
      </w:pPr>
      <w:r>
        <w:t>Officers list Active/Inactive reports</w:t>
      </w:r>
    </w:p>
    <w:p w14:paraId="63EACDFF" w14:textId="0DFC2A67" w:rsidR="003B1F01" w:rsidRDefault="003B1F01" w:rsidP="003B1F01">
      <w:pPr>
        <w:pStyle w:val="ListParagraph"/>
      </w:pPr>
      <w:r>
        <w:t>Officers position report</w:t>
      </w:r>
    </w:p>
    <w:p w14:paraId="1DF35862" w14:textId="78642FCD" w:rsidR="003B1F01" w:rsidRDefault="003B1F01" w:rsidP="003B1F01">
      <w:pPr>
        <w:pStyle w:val="ListParagraph"/>
      </w:pPr>
      <w:r>
        <w:t>Telephone number of officers</w:t>
      </w:r>
      <w:r w:rsidR="006D203A">
        <w:t xml:space="preserve"> </w:t>
      </w:r>
    </w:p>
    <w:p w14:paraId="5BA1625C" w14:textId="59475D41" w:rsidR="003B1F01" w:rsidRDefault="003B1F01" w:rsidP="003B1F01">
      <w:pPr>
        <w:pStyle w:val="ListParagraph"/>
      </w:pPr>
    </w:p>
    <w:p w14:paraId="3E6B58F4" w14:textId="77777777" w:rsidR="003B1F01" w:rsidRDefault="003B1F01" w:rsidP="003B1F01">
      <w:pPr>
        <w:pStyle w:val="ListParagraph"/>
      </w:pPr>
      <w:r>
        <w:t>Officer Position File</w:t>
      </w:r>
    </w:p>
    <w:p w14:paraId="37405FA2" w14:textId="77777777" w:rsidR="003B1F01" w:rsidRDefault="003B1F01" w:rsidP="003B1F01">
      <w:pPr>
        <w:pStyle w:val="ListParagraph"/>
      </w:pPr>
      <w:r>
        <w:t>Phone Numbers File</w:t>
      </w:r>
    </w:p>
    <w:p w14:paraId="21D16DCB" w14:textId="4267F69A" w:rsidR="003B1F01" w:rsidRDefault="003B1F01" w:rsidP="003B1F01">
      <w:pPr>
        <w:pStyle w:val="ListParagraph"/>
      </w:pPr>
      <w:r>
        <w:t>Officers Active</w:t>
      </w:r>
    </w:p>
    <w:p w14:paraId="296C584D" w14:textId="3C843A18" w:rsidR="003B1F01" w:rsidRDefault="003B1F01" w:rsidP="003B1F01">
      <w:pPr>
        <w:pStyle w:val="ListParagraph"/>
      </w:pPr>
    </w:p>
    <w:p w14:paraId="37B5866F" w14:textId="227C0794" w:rsidR="003B1F01" w:rsidRDefault="003B1F01" w:rsidP="003B1F01">
      <w:pPr>
        <w:pStyle w:val="ListParagraph"/>
      </w:pPr>
      <w:r>
        <w:t xml:space="preserve">Here live </w:t>
      </w:r>
      <w:proofErr w:type="spellStart"/>
      <w:r>
        <w:t>sql</w:t>
      </w:r>
      <w:proofErr w:type="spellEnd"/>
      <w:r>
        <w:t xml:space="preserve"> script attached</w:t>
      </w:r>
    </w:p>
    <w:p w14:paraId="0CC88B6C" w14:textId="6BC301A9" w:rsidR="003B1F01" w:rsidRDefault="003B1F01" w:rsidP="003B1F01">
      <w:pPr>
        <w:pStyle w:val="ListParagraph"/>
      </w:pPr>
    </w:p>
    <w:p w14:paraId="33238F2E" w14:textId="559F622B" w:rsidR="00B81DF1" w:rsidRDefault="00B81DF1" w:rsidP="003B1F01">
      <w:pPr>
        <w:pStyle w:val="ListParagraph"/>
      </w:pPr>
      <w:r>
        <w:object w:dxaOrig="1520" w:dyaOrig="985" w14:anchorId="482384B4">
          <v:shape id="_x0000_i1030" type="#_x0000_t75" style="width:76.2pt;height:49.2pt" o:ole="">
            <v:imagedata r:id="rId19" o:title=""/>
          </v:shape>
          <o:OLEObject Type="Embed" ProgID="Package" ShapeID="_x0000_i1030" DrawAspect="Icon" ObjectID="_1670231799" r:id="rId20"/>
        </w:object>
      </w:r>
      <w:r>
        <w:t xml:space="preserve">        </w:t>
      </w:r>
      <w:r>
        <w:object w:dxaOrig="1520" w:dyaOrig="985" w14:anchorId="171E3902">
          <v:shape id="_x0000_i1031" type="#_x0000_t75" style="width:76.2pt;height:49.2pt" o:ole="">
            <v:imagedata r:id="rId21" o:title=""/>
          </v:shape>
          <o:OLEObject Type="Embed" ProgID="Package" ShapeID="_x0000_i1031" DrawAspect="Icon" ObjectID="_1670231800" r:id="rId22"/>
        </w:object>
      </w:r>
      <w:r>
        <w:t xml:space="preserve">    </w:t>
      </w:r>
      <w:r>
        <w:object w:dxaOrig="1520" w:dyaOrig="985" w14:anchorId="078D9A52">
          <v:shape id="_x0000_i1032" type="#_x0000_t75" style="width:76.2pt;height:49.2pt" o:ole="">
            <v:imagedata r:id="rId23" o:title=""/>
          </v:shape>
          <o:OLEObject Type="Embed" ProgID="Package" ShapeID="_x0000_i1032" DrawAspect="Icon" ObjectID="_1670231801" r:id="rId24"/>
        </w:object>
      </w:r>
      <w:r>
        <w:t xml:space="preserve">     </w:t>
      </w:r>
      <w:r>
        <w:object w:dxaOrig="1520" w:dyaOrig="985" w14:anchorId="5E85F7F8">
          <v:shape id="_x0000_i1033" type="#_x0000_t75" style="width:76.2pt;height:49.2pt" o:ole="">
            <v:imagedata r:id="rId25" o:title=""/>
          </v:shape>
          <o:OLEObject Type="Embed" ProgID="Package" ShapeID="_x0000_i1033" DrawAspect="Icon" ObjectID="_1670231802" r:id="rId26"/>
        </w:object>
      </w:r>
    </w:p>
    <w:p w14:paraId="76B88EA2" w14:textId="77777777" w:rsidR="00B81DF1" w:rsidRDefault="00B81DF1" w:rsidP="003B1F01">
      <w:pPr>
        <w:pStyle w:val="ListParagraph"/>
      </w:pPr>
    </w:p>
    <w:p w14:paraId="0AF018AC" w14:textId="77777777" w:rsidR="003B1F01" w:rsidRDefault="003B1F01" w:rsidP="003B1F01">
      <w:pPr>
        <w:pStyle w:val="ListParagraph"/>
      </w:pPr>
    </w:p>
    <w:p w14:paraId="27DBB311" w14:textId="77777777" w:rsidR="00142896" w:rsidRDefault="00142896" w:rsidP="00142896">
      <w:pPr>
        <w:pStyle w:val="ListParagraph"/>
        <w:numPr>
          <w:ilvl w:val="0"/>
          <w:numId w:val="35"/>
        </w:numPr>
      </w:pPr>
      <w:r>
        <w:t>https://jira.refinitiv.com/browse/EAMEA-310</w:t>
      </w:r>
    </w:p>
    <w:p w14:paraId="7460E17A" w14:textId="3FCCD989" w:rsidR="003B1F01" w:rsidRDefault="00142896" w:rsidP="00142896">
      <w:pPr>
        <w:pStyle w:val="ListParagraph"/>
      </w:pPr>
      <w:r>
        <w:t xml:space="preserve">Officer Cleanup Lists – </w:t>
      </w:r>
      <w:proofErr w:type="spellStart"/>
      <w:r>
        <w:t>Zawya</w:t>
      </w:r>
      <w:proofErr w:type="spellEnd"/>
      <w:r>
        <w:t xml:space="preserve"> – Faten</w:t>
      </w:r>
    </w:p>
    <w:p w14:paraId="7EFE3AF7" w14:textId="6BBF56CB" w:rsidR="00142896" w:rsidRDefault="00142896" w:rsidP="00142896">
      <w:pPr>
        <w:pStyle w:val="ListParagraph"/>
      </w:pPr>
      <w:r>
        <w:t>Please refer  EAMEA-310  present in Jira story and Script involved section</w:t>
      </w:r>
    </w:p>
    <w:p w14:paraId="30C2442C" w14:textId="7A291EB2" w:rsidR="00142896" w:rsidRDefault="00142896" w:rsidP="00142896"/>
    <w:p w14:paraId="0E7D6C57" w14:textId="77777777" w:rsidR="00E16663" w:rsidRDefault="00E16663" w:rsidP="00E16663">
      <w:pPr>
        <w:pStyle w:val="ListParagraph"/>
        <w:numPr>
          <w:ilvl w:val="0"/>
          <w:numId w:val="35"/>
        </w:numPr>
      </w:pPr>
      <w:r>
        <w:t>https://jira.refinitiv.com/browse/EAMEA-405</w:t>
      </w:r>
    </w:p>
    <w:p w14:paraId="7CB20DE8" w14:textId="77777777" w:rsidR="00E16663" w:rsidRDefault="00E16663" w:rsidP="00E16663">
      <w:pPr>
        <w:pStyle w:val="ListParagraph"/>
      </w:pPr>
      <w:r>
        <w:t>Split of Officer Name into Prefix, First, Middle, Last Name - Riwa</w:t>
      </w:r>
    </w:p>
    <w:p w14:paraId="2D6D9961" w14:textId="77777777" w:rsidR="00E16663" w:rsidRDefault="00E16663" w:rsidP="00E16663">
      <w:pPr>
        <w:pStyle w:val="ListParagraph"/>
      </w:pPr>
      <w:r>
        <w:t>Please refer  EAMEA-405  present in Jira story and Script involved section</w:t>
      </w:r>
    </w:p>
    <w:p w14:paraId="799B5FD3" w14:textId="22979CF8" w:rsidR="00136CA7" w:rsidRDefault="00E16663" w:rsidP="00E16663">
      <w:pPr>
        <w:pStyle w:val="ListParagraph"/>
      </w:pPr>
      <w:r>
        <w:t xml:space="preserve">  </w:t>
      </w:r>
    </w:p>
    <w:p w14:paraId="7A5B06EC" w14:textId="77777777" w:rsidR="00405C47" w:rsidRDefault="00405C47" w:rsidP="00405C47">
      <w:pPr>
        <w:pStyle w:val="ListParagraph"/>
        <w:numPr>
          <w:ilvl w:val="0"/>
          <w:numId w:val="35"/>
        </w:numPr>
      </w:pPr>
      <w:r>
        <w:t>https://jira.refinitiv.com/browse/EAMEA-392</w:t>
      </w:r>
    </w:p>
    <w:p w14:paraId="11258918" w14:textId="77777777" w:rsidR="00405C47" w:rsidRDefault="00405C47" w:rsidP="00405C47">
      <w:pPr>
        <w:pStyle w:val="ListParagraph"/>
      </w:pPr>
      <w:r>
        <w:t>Re-extraction of EAMEA-314</w:t>
      </w:r>
    </w:p>
    <w:p w14:paraId="68090CD9" w14:textId="77777777" w:rsidR="00405C47" w:rsidRDefault="00405C47" w:rsidP="00405C47">
      <w:pPr>
        <w:pStyle w:val="ListParagraph"/>
      </w:pPr>
      <w:r>
        <w:t>including the additional columns we requested in EAMEA 314 - Riwa</w:t>
      </w:r>
    </w:p>
    <w:p w14:paraId="3E3EC456" w14:textId="77777777" w:rsidR="00405C47" w:rsidRDefault="00405C47" w:rsidP="00405C47">
      <w:pPr>
        <w:pStyle w:val="ListParagraph"/>
      </w:pPr>
    </w:p>
    <w:p w14:paraId="5527EBA2" w14:textId="4BEC0429" w:rsidR="00136CA7" w:rsidRDefault="00405C47" w:rsidP="00405C47">
      <w:pPr>
        <w:pStyle w:val="ListParagraph"/>
      </w:pPr>
      <w:r>
        <w:t>Please refer  EAMEA-392  present in Jira story and Script involved section</w:t>
      </w:r>
    </w:p>
    <w:p w14:paraId="38687309" w14:textId="77777777" w:rsidR="00267F34" w:rsidRDefault="00267F34" w:rsidP="00405C47">
      <w:pPr>
        <w:pStyle w:val="ListParagraph"/>
      </w:pPr>
    </w:p>
    <w:p w14:paraId="0D622030" w14:textId="77777777" w:rsidR="00920159" w:rsidRDefault="00920159" w:rsidP="00920159">
      <w:pPr>
        <w:pStyle w:val="ListParagraph"/>
        <w:numPr>
          <w:ilvl w:val="0"/>
          <w:numId w:val="35"/>
        </w:numPr>
      </w:pPr>
      <w:r>
        <w:t>https://jira.refinitiv.com/browse/EAMEA-298</w:t>
      </w:r>
    </w:p>
    <w:p w14:paraId="08798B83" w14:textId="77777777" w:rsidR="00920159" w:rsidRDefault="00920159" w:rsidP="00920159">
      <w:pPr>
        <w:pStyle w:val="ListParagraph"/>
      </w:pPr>
      <w:r>
        <w:t>Merging of Duplicate Officer IDs</w:t>
      </w:r>
    </w:p>
    <w:p w14:paraId="788D5F8C" w14:textId="398E0036" w:rsidR="00136CA7" w:rsidRDefault="00920159" w:rsidP="00920159">
      <w:pPr>
        <w:pStyle w:val="ListParagraph"/>
      </w:pPr>
      <w:r>
        <w:t>Kindly merge the duplicate Officer IDs reported from column Duplicate ID1 till column Duplicate ID7 under the Main ID (which is column A: Original ID to keep).</w:t>
      </w:r>
    </w:p>
    <w:p w14:paraId="17AAD968" w14:textId="106330B1" w:rsidR="00920159" w:rsidRDefault="00920159" w:rsidP="00920159">
      <w:pPr>
        <w:pStyle w:val="ListParagraph"/>
      </w:pPr>
    </w:p>
    <w:p w14:paraId="484FBBD6" w14:textId="651863FD" w:rsidR="00920159" w:rsidRDefault="001B418E" w:rsidP="00920159">
      <w:pPr>
        <w:pStyle w:val="ListParagraph"/>
      </w:pPr>
      <w:r>
        <w:object w:dxaOrig="1520" w:dyaOrig="985" w14:anchorId="34451D38">
          <v:shape id="_x0000_i1034" type="#_x0000_t75" style="width:76.2pt;height:49.2pt" o:ole="">
            <v:imagedata r:id="rId27" o:title=""/>
          </v:shape>
          <o:OLEObject Type="Embed" ProgID="Package" ShapeID="_x0000_i1034" DrawAspect="Icon" ObjectID="_1670231803" r:id="rId28"/>
        </w:object>
      </w:r>
      <w:r>
        <w:t xml:space="preserve">                 </w:t>
      </w:r>
      <w:r>
        <w:object w:dxaOrig="1520" w:dyaOrig="985" w14:anchorId="3FFB1C9C">
          <v:shape id="_x0000_i1035" type="#_x0000_t75" style="width:76.2pt;height:49.2pt" o:ole="">
            <v:imagedata r:id="rId29" o:title=""/>
          </v:shape>
          <o:OLEObject Type="Link" ProgID="Excel.Sheet.12" ShapeID="_x0000_i1035" DrawAspect="Icon" r:id="rId30" UpdateMode="Always">
            <o:LinkType>EnhancedMetaFile</o:LinkType>
            <o:LockedField>false</o:LockedField>
            <o:FieldCodes>\f 0</o:FieldCodes>
          </o:OLEObject>
        </w:object>
      </w:r>
    </w:p>
    <w:p w14:paraId="4B7B74C5" w14:textId="77777777" w:rsidR="00920159" w:rsidRDefault="00920159" w:rsidP="00920159">
      <w:pPr>
        <w:pStyle w:val="ListParagraph"/>
      </w:pPr>
    </w:p>
    <w:p w14:paraId="177D3604" w14:textId="77777777" w:rsidR="00920159" w:rsidRDefault="00920159" w:rsidP="00920159">
      <w:pPr>
        <w:pStyle w:val="ListParagraph"/>
        <w:numPr>
          <w:ilvl w:val="0"/>
          <w:numId w:val="35"/>
        </w:numPr>
      </w:pPr>
    </w:p>
    <w:p w14:paraId="5968EE6B" w14:textId="17C5E48D" w:rsidR="00136CA7" w:rsidRDefault="00136CA7" w:rsidP="00034E1C">
      <w:pPr>
        <w:pStyle w:val="ListParagraph"/>
        <w:numPr>
          <w:ilvl w:val="0"/>
          <w:numId w:val="35"/>
        </w:numPr>
      </w:pPr>
    </w:p>
    <w:p w14:paraId="16F4CD2C" w14:textId="77777777" w:rsidR="00405C47" w:rsidRDefault="00405C47" w:rsidP="00034E1C">
      <w:pPr>
        <w:pStyle w:val="ListParagraph"/>
        <w:numPr>
          <w:ilvl w:val="0"/>
          <w:numId w:val="35"/>
        </w:numPr>
      </w:pPr>
    </w:p>
    <w:p w14:paraId="36BC6E7A" w14:textId="75E707F9" w:rsidR="00694F5C" w:rsidRDefault="00694F5C" w:rsidP="00694F5C"/>
    <w:p w14:paraId="4FA86CB9" w14:textId="6B6EAFE7" w:rsidR="005C6D45" w:rsidRPr="00E96B32" w:rsidRDefault="00E96B32">
      <w:pPr>
        <w:pStyle w:val="Heading1"/>
        <w:rPr>
          <w:b/>
          <w:bCs/>
          <w:sz w:val="36"/>
          <w:szCs w:val="36"/>
        </w:rPr>
      </w:pPr>
      <w:r w:rsidRPr="00E96B32">
        <w:rPr>
          <w:b/>
          <w:bCs/>
          <w:sz w:val="36"/>
          <w:szCs w:val="36"/>
        </w:rPr>
        <w:t>Projects data correction and migration</w:t>
      </w:r>
    </w:p>
    <w:p w14:paraId="4AD555E6" w14:textId="169ED67E" w:rsidR="00AD062C" w:rsidRDefault="00AD062C" w:rsidP="00AD062C">
      <w:bookmarkStart w:id="4" w:name="_Toc522551959"/>
      <w:r>
        <w:t xml:space="preserve">This section related to Projects CMS reports extraction </w:t>
      </w:r>
      <w:proofErr w:type="spellStart"/>
      <w:r>
        <w:t>jira</w:t>
      </w:r>
      <w:proofErr w:type="spellEnd"/>
      <w:r>
        <w:t xml:space="preserve"> story.</w:t>
      </w:r>
    </w:p>
    <w:p w14:paraId="66974AEE" w14:textId="7A105B05" w:rsidR="00876363" w:rsidRDefault="00876363" w:rsidP="00AD062C">
      <w:r>
        <w:t xml:space="preserve">This is a manual process to extract all project CMS </w:t>
      </w:r>
      <w:proofErr w:type="spellStart"/>
      <w:r>
        <w:t>zawya</w:t>
      </w:r>
      <w:proofErr w:type="spellEnd"/>
      <w:r>
        <w:t xml:space="preserve"> data from live.</w:t>
      </w:r>
    </w:p>
    <w:p w14:paraId="6EAABD61" w14:textId="2F70689E" w:rsidR="00E3133B" w:rsidRPr="00E3133B" w:rsidRDefault="00E3133B" w:rsidP="00E3133B">
      <w:pPr>
        <w:shd w:val="clear" w:color="auto" w:fill="FFFFFF"/>
        <w:spacing w:before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E3133B">
        <w:rPr>
          <w:rFonts w:ascii="Segoe UI" w:eastAsia="Times New Roman" w:hAnsi="Segoe UI" w:cs="Segoe UI"/>
          <w:color w:val="172B4D"/>
          <w:sz w:val="21"/>
          <w:szCs w:val="21"/>
        </w:rPr>
        <w:t xml:space="preserve">We want to extract the perm ID of the attached </w:t>
      </w:r>
      <w:r w:rsidR="000C7C6D">
        <w:rPr>
          <w:rFonts w:ascii="Segoe UI" w:eastAsia="Times New Roman" w:hAnsi="Segoe UI" w:cs="Segoe UI"/>
          <w:color w:val="172B4D"/>
          <w:sz w:val="21"/>
          <w:szCs w:val="21"/>
        </w:rPr>
        <w:t xml:space="preserve">excel sheets from the </w:t>
      </w:r>
      <w:proofErr w:type="spellStart"/>
      <w:r w:rsidR="000C7C6D">
        <w:rPr>
          <w:rFonts w:ascii="Segoe UI" w:eastAsia="Times New Roman" w:hAnsi="Segoe UI" w:cs="Segoe UI"/>
          <w:color w:val="172B4D"/>
          <w:sz w:val="21"/>
          <w:szCs w:val="21"/>
        </w:rPr>
        <w:t>jira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.</w:t>
      </w:r>
    </w:p>
    <w:p w14:paraId="273037D6" w14:textId="77777777" w:rsidR="00E3133B" w:rsidRPr="00E3133B" w:rsidRDefault="00E3133B" w:rsidP="00E3133B">
      <w:pPr>
        <w:shd w:val="clear" w:color="auto" w:fill="FFFFFF"/>
        <w:spacing w:before="15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E3133B">
        <w:rPr>
          <w:rFonts w:ascii="Segoe UI" w:eastAsia="Times New Roman" w:hAnsi="Segoe UI" w:cs="Segoe UI"/>
          <w:color w:val="172B4D"/>
          <w:sz w:val="21"/>
          <w:szCs w:val="21"/>
        </w:rPr>
        <w:t>So for the Project document we want to extract the company's perm id that are listed as CUSIP column D</w:t>
      </w:r>
    </w:p>
    <w:p w14:paraId="7FDAE17C" w14:textId="43C4202F" w:rsidR="00E3133B" w:rsidRPr="00E3133B" w:rsidRDefault="00E3133B" w:rsidP="00E3133B">
      <w:pPr>
        <w:shd w:val="clear" w:color="auto" w:fill="FFFFFF"/>
        <w:spacing w:before="15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E3133B">
        <w:rPr>
          <w:rFonts w:ascii="Segoe UI" w:eastAsia="Times New Roman" w:hAnsi="Segoe UI" w:cs="Segoe UI"/>
          <w:color w:val="172B4D"/>
          <w:sz w:val="21"/>
          <w:szCs w:val="21"/>
        </w:rPr>
        <w:lastRenderedPageBreak/>
        <w:t xml:space="preserve">As for the rest two excel documents (contract and sub-contract) the extractions need to be done from </w:t>
      </w:r>
      <w:proofErr w:type="spellStart"/>
      <w:r w:rsidRPr="00E3133B">
        <w:rPr>
          <w:rFonts w:ascii="Segoe UI" w:eastAsia="Times New Roman" w:hAnsi="Segoe UI" w:cs="Segoe UI"/>
          <w:color w:val="172B4D"/>
          <w:sz w:val="21"/>
          <w:szCs w:val="21"/>
        </w:rPr>
        <w:t>cms</w:t>
      </w:r>
      <w:proofErr w:type="spellEnd"/>
      <w:r w:rsidRPr="00E3133B">
        <w:rPr>
          <w:rFonts w:ascii="Segoe UI" w:eastAsia="Times New Roman" w:hAnsi="Segoe UI" w:cs="Segoe UI"/>
          <w:color w:val="172B4D"/>
          <w:sz w:val="21"/>
          <w:szCs w:val="21"/>
        </w:rPr>
        <w:t xml:space="preserve"> to extract the perm ids for the companies in participant section</w:t>
      </w:r>
      <w:r>
        <w:rPr>
          <w:rFonts w:ascii="Segoe UI" w:eastAsia="Times New Roman" w:hAnsi="Segoe UI" w:cs="Segoe UI"/>
          <w:color w:val="172B4D"/>
          <w:sz w:val="21"/>
          <w:szCs w:val="21"/>
        </w:rPr>
        <w:t>.</w:t>
      </w:r>
    </w:p>
    <w:p w14:paraId="6080D2C3" w14:textId="2F1BE075" w:rsidR="00E3133B" w:rsidRDefault="00E63AF1" w:rsidP="00AD062C">
      <w:r>
        <w:t>We used to receive sheets every week of month like below for august and September</w:t>
      </w:r>
    </w:p>
    <w:p w14:paraId="35CA23A8" w14:textId="623EA72E" w:rsidR="00E63AF1" w:rsidRDefault="00E63AF1" w:rsidP="00AD062C">
      <w:r>
        <w:rPr>
          <w:noProof/>
        </w:rPr>
        <w:drawing>
          <wp:inline distT="0" distB="0" distL="0" distR="0" wp14:anchorId="63E5B766" wp14:editId="50A843D2">
            <wp:extent cx="5943600" cy="512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6C06" w14:textId="77777777" w:rsidR="00E63AF1" w:rsidRDefault="00E63AF1" w:rsidP="00AD062C"/>
    <w:p w14:paraId="60479509" w14:textId="12D50D27" w:rsidR="00C750FE" w:rsidRDefault="001D5D4F" w:rsidP="00AD062C">
      <w:r>
        <w:rPr>
          <w:noProof/>
        </w:rPr>
        <w:drawing>
          <wp:inline distT="0" distB="0" distL="0" distR="0" wp14:anchorId="02F28F0B" wp14:editId="22041CE4">
            <wp:extent cx="5943600" cy="2005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5F19" w14:textId="7C5AF1F5" w:rsidR="001D5D4F" w:rsidRDefault="001D5D4F" w:rsidP="00AD062C"/>
    <w:p w14:paraId="1B961544" w14:textId="77777777" w:rsidR="005173C8" w:rsidRDefault="005173C8" w:rsidP="00AD062C">
      <w:r>
        <w:t xml:space="preserve">From </w:t>
      </w:r>
      <w:proofErr w:type="spellStart"/>
      <w:r>
        <w:t>zawya</w:t>
      </w:r>
      <w:proofErr w:type="spellEnd"/>
      <w:r>
        <w:t xml:space="preserve"> project CMS we extract the projects/contracts/subcontracts from all the sheets and provide below type of reports</w:t>
      </w:r>
    </w:p>
    <w:p w14:paraId="7D541C2F" w14:textId="6FC572F3" w:rsidR="005173C8" w:rsidRDefault="00C15B6F" w:rsidP="00AD062C">
      <w:r>
        <w:t>For projects</w:t>
      </w:r>
      <w:r w:rsidR="00F3501E">
        <w:t xml:space="preserve"> data extraction below steps to follow.</w:t>
      </w:r>
    </w:p>
    <w:p w14:paraId="04D7D9A7" w14:textId="64A7E58F" w:rsidR="00F3501E" w:rsidRDefault="00F3501E" w:rsidP="00F3501E">
      <w:pPr>
        <w:pStyle w:val="ListParagraph"/>
        <w:numPr>
          <w:ilvl w:val="0"/>
          <w:numId w:val="37"/>
        </w:numPr>
      </w:pPr>
      <w:r>
        <w:t>For all project related sheets (TRP Deals, projects) , need to populate the PERMID for all projects.</w:t>
      </w:r>
    </w:p>
    <w:p w14:paraId="181E7C3D" w14:textId="42255B59" w:rsidR="0096099C" w:rsidRDefault="0096099C" w:rsidP="0096099C">
      <w:pPr>
        <w:ind w:left="720"/>
      </w:pPr>
      <w:r>
        <w:t>Tabs to consider</w:t>
      </w:r>
    </w:p>
    <w:p w14:paraId="2E2E4BE9" w14:textId="6A412516" w:rsidR="0096099C" w:rsidRDefault="0096099C" w:rsidP="0096099C">
      <w:pPr>
        <w:ind w:left="720"/>
      </w:pPr>
      <w:r>
        <w:t xml:space="preserve">  </w:t>
      </w:r>
      <w:proofErr w:type="spellStart"/>
      <w:r w:rsidRPr="0096099C">
        <w:t>ProjectBasics</w:t>
      </w:r>
      <w:proofErr w:type="spellEnd"/>
    </w:p>
    <w:p w14:paraId="6038BB3F" w14:textId="5146AE0E" w:rsidR="0096099C" w:rsidRDefault="0096099C" w:rsidP="0096099C">
      <w:pPr>
        <w:ind w:left="720"/>
      </w:pPr>
      <w:r>
        <w:t xml:space="preserve">  </w:t>
      </w:r>
      <w:r w:rsidRPr="0096099C">
        <w:t>Concessions</w:t>
      </w:r>
    </w:p>
    <w:p w14:paraId="1F903BCF" w14:textId="250D765B" w:rsidR="0096099C" w:rsidRDefault="0096099C" w:rsidP="0096099C">
      <w:pPr>
        <w:ind w:left="720"/>
      </w:pPr>
      <w:r>
        <w:t xml:space="preserve">  Offtakes</w:t>
      </w:r>
    </w:p>
    <w:p w14:paraId="10824CE4" w14:textId="71CC7368" w:rsidR="0096099C" w:rsidRDefault="0096099C" w:rsidP="0096099C">
      <w:pPr>
        <w:ind w:left="720"/>
      </w:pPr>
    </w:p>
    <w:p w14:paraId="4B745FE8" w14:textId="038915BF" w:rsidR="0096099C" w:rsidRPr="0096099C" w:rsidRDefault="0096099C" w:rsidP="0096099C">
      <w:pPr>
        <w:ind w:left="720"/>
        <w:rPr>
          <w:b/>
          <w:bCs/>
        </w:rPr>
      </w:pPr>
      <w:r w:rsidRPr="0096099C">
        <w:rPr>
          <w:b/>
          <w:bCs/>
        </w:rPr>
        <w:t>Query use to fetch the PERMID</w:t>
      </w:r>
    </w:p>
    <w:p w14:paraId="3D1403D3" w14:textId="43E37B69" w:rsidR="0096099C" w:rsidRDefault="0096099C" w:rsidP="0096099C">
      <w:pPr>
        <w:ind w:left="720"/>
      </w:pPr>
    </w:p>
    <w:p w14:paraId="3E3E25DD" w14:textId="77777777" w:rsidR="0096099C" w:rsidRDefault="0096099C" w:rsidP="0096099C">
      <w:pPr>
        <w:ind w:left="720"/>
      </w:pPr>
      <w:r>
        <w:t>SELECT p.id_project,pt8.perm_id,pt8.id_company,pt8.company_name</w:t>
      </w:r>
    </w:p>
    <w:p w14:paraId="713F71BD" w14:textId="77777777" w:rsidR="0096099C" w:rsidRDefault="0096099C" w:rsidP="0096099C">
      <w:pPr>
        <w:ind w:left="720"/>
      </w:pPr>
      <w:r>
        <w:t>from</w:t>
      </w:r>
    </w:p>
    <w:p w14:paraId="29FB536D" w14:textId="77777777" w:rsidR="0096099C" w:rsidRDefault="0096099C" w:rsidP="0096099C">
      <w:pPr>
        <w:ind w:left="720"/>
      </w:pPr>
      <w:r>
        <w:lastRenderedPageBreak/>
        <w:t>PROJECTS p</w:t>
      </w:r>
    </w:p>
    <w:p w14:paraId="29BC4880" w14:textId="77777777" w:rsidR="0096099C" w:rsidRDefault="0096099C" w:rsidP="0096099C">
      <w:pPr>
        <w:ind w:left="720"/>
      </w:pPr>
      <w:r>
        <w:t xml:space="preserve">left join PROJECTS_ROLE_MAPPING pe on </w:t>
      </w:r>
      <w:proofErr w:type="spellStart"/>
      <w:r>
        <w:t>pe.cde_role</w:t>
      </w:r>
      <w:proofErr w:type="spellEnd"/>
      <w:r>
        <w:t xml:space="preserve"> = 7 and </w:t>
      </w:r>
      <w:proofErr w:type="spellStart"/>
      <w:r>
        <w:t>id_project</w:t>
      </w:r>
      <w:proofErr w:type="spellEnd"/>
      <w:r>
        <w:t xml:space="preserve"> = </w:t>
      </w:r>
      <w:proofErr w:type="spellStart"/>
      <w:r>
        <w:t>pe.cde_project</w:t>
      </w:r>
      <w:proofErr w:type="spellEnd"/>
    </w:p>
    <w:p w14:paraId="3736306A" w14:textId="77777777" w:rsidR="0096099C" w:rsidRDefault="0096099C" w:rsidP="0096099C">
      <w:pPr>
        <w:ind w:left="720"/>
      </w:pPr>
      <w:r>
        <w:t xml:space="preserve">left join </w:t>
      </w:r>
      <w:proofErr w:type="spellStart"/>
      <w:r>
        <w:t>company_name</w:t>
      </w:r>
      <w:proofErr w:type="spellEnd"/>
      <w:r>
        <w:t xml:space="preserve"> pt8 on pt8.id_company = </w:t>
      </w:r>
      <w:proofErr w:type="spellStart"/>
      <w:r>
        <w:t>pe.FOREIGN_ID</w:t>
      </w:r>
      <w:proofErr w:type="spellEnd"/>
    </w:p>
    <w:p w14:paraId="0902491C" w14:textId="63402612" w:rsidR="0096099C" w:rsidRDefault="0096099C" w:rsidP="0096099C">
      <w:pPr>
        <w:ind w:left="720"/>
      </w:pPr>
      <w:r>
        <w:t xml:space="preserve">where </w:t>
      </w:r>
      <w:proofErr w:type="spellStart"/>
      <w:r>
        <w:t>p.id_project</w:t>
      </w:r>
      <w:proofErr w:type="spellEnd"/>
      <w:r>
        <w:t xml:space="preserve"> in (SELECT PROJECTID from </w:t>
      </w:r>
      <w:proofErr w:type="spellStart"/>
      <w:r>
        <w:t>TARUN.temp_proj_smarak</w:t>
      </w:r>
      <w:proofErr w:type="spellEnd"/>
      <w:r>
        <w:t>);</w:t>
      </w:r>
    </w:p>
    <w:p w14:paraId="2F017581" w14:textId="66059E18" w:rsidR="0096099C" w:rsidRDefault="0096099C" w:rsidP="0096099C">
      <w:pPr>
        <w:ind w:left="720"/>
      </w:pPr>
    </w:p>
    <w:p w14:paraId="008EDC75" w14:textId="77777777" w:rsidR="0096099C" w:rsidRDefault="0096099C" w:rsidP="0096099C">
      <w:pPr>
        <w:ind w:left="720"/>
      </w:pPr>
    </w:p>
    <w:p w14:paraId="297C2C16" w14:textId="31EC216F" w:rsidR="00F3501E" w:rsidRDefault="00746620" w:rsidP="00F3501E">
      <w:pPr>
        <w:pStyle w:val="ListParagraph"/>
        <w:numPr>
          <w:ilvl w:val="0"/>
          <w:numId w:val="37"/>
        </w:numPr>
      </w:pPr>
      <w:r>
        <w:t xml:space="preserve">Get all projects id from project sheet and put in a temp table and fire </w:t>
      </w:r>
      <w:proofErr w:type="spellStart"/>
      <w:r>
        <w:t>sql</w:t>
      </w:r>
      <w:proofErr w:type="spellEnd"/>
      <w:r>
        <w:t xml:space="preserve"> query to fetch all project related CMS sheets</w:t>
      </w:r>
    </w:p>
    <w:p w14:paraId="4ACB7F75" w14:textId="7C87A0BC" w:rsidR="00746620" w:rsidRDefault="00EF6FC9" w:rsidP="00C767B7">
      <w:pPr>
        <w:pStyle w:val="ListParagraph"/>
        <w:numPr>
          <w:ilvl w:val="1"/>
          <w:numId w:val="37"/>
        </w:numPr>
      </w:pPr>
      <w:proofErr w:type="spellStart"/>
      <w:r w:rsidRPr="00EF6FC9">
        <w:t>Proj_inf_proj_id</w:t>
      </w:r>
      <w:proofErr w:type="spellEnd"/>
    </w:p>
    <w:p w14:paraId="7A2E4A9F" w14:textId="20124545" w:rsidR="00EF6FC9" w:rsidRDefault="00EF6FC9" w:rsidP="00C767B7">
      <w:pPr>
        <w:pStyle w:val="ListParagraph"/>
        <w:numPr>
          <w:ilvl w:val="1"/>
          <w:numId w:val="37"/>
        </w:numPr>
      </w:pPr>
      <w:r w:rsidRPr="00EF6FC9">
        <w:t>Project Background and Scope</w:t>
      </w:r>
    </w:p>
    <w:p w14:paraId="77F83DDB" w14:textId="7F99072D" w:rsidR="00EF6FC9" w:rsidRDefault="00EF6FC9" w:rsidP="00C767B7">
      <w:pPr>
        <w:pStyle w:val="ListParagraph"/>
        <w:numPr>
          <w:ilvl w:val="1"/>
          <w:numId w:val="37"/>
        </w:numPr>
      </w:pPr>
      <w:r w:rsidRPr="00EF6FC9">
        <w:t>Project Bidders</w:t>
      </w:r>
    </w:p>
    <w:p w14:paraId="2CB53BD7" w14:textId="0413214A" w:rsidR="00EF6FC9" w:rsidRDefault="00EF6FC9" w:rsidP="00C767B7">
      <w:pPr>
        <w:pStyle w:val="ListParagraph"/>
        <w:numPr>
          <w:ilvl w:val="1"/>
          <w:numId w:val="37"/>
        </w:numPr>
      </w:pPr>
      <w:r w:rsidRPr="00EF6FC9">
        <w:t xml:space="preserve">Project </w:t>
      </w:r>
      <w:proofErr w:type="spellStart"/>
      <w:r w:rsidRPr="00EF6FC9">
        <w:t>Co_ordinates</w:t>
      </w:r>
      <w:proofErr w:type="spellEnd"/>
    </w:p>
    <w:p w14:paraId="6CF0C4A9" w14:textId="188E7F2E" w:rsidR="00EF6FC9" w:rsidRDefault="00EF6FC9" w:rsidP="00C767B7">
      <w:pPr>
        <w:pStyle w:val="ListParagraph"/>
        <w:numPr>
          <w:ilvl w:val="1"/>
          <w:numId w:val="37"/>
        </w:numPr>
      </w:pPr>
      <w:r w:rsidRPr="00EF6FC9">
        <w:t>Project Schedule</w:t>
      </w:r>
    </w:p>
    <w:p w14:paraId="2DB1B6D8" w14:textId="6E4DA57B" w:rsidR="00EF6FC9" w:rsidRDefault="00EF6FC9" w:rsidP="00C767B7">
      <w:pPr>
        <w:pStyle w:val="ListParagraph"/>
        <w:numPr>
          <w:ilvl w:val="1"/>
          <w:numId w:val="37"/>
        </w:numPr>
      </w:pPr>
      <w:r w:rsidRPr="00EF6FC9">
        <w:t>project vendor</w:t>
      </w:r>
    </w:p>
    <w:p w14:paraId="33D257DF" w14:textId="044EE78B" w:rsidR="00EF6FC9" w:rsidRDefault="00EF6FC9" w:rsidP="00C767B7">
      <w:pPr>
        <w:pStyle w:val="ListParagraph"/>
        <w:numPr>
          <w:ilvl w:val="1"/>
          <w:numId w:val="37"/>
        </w:numPr>
      </w:pPr>
      <w:proofErr w:type="spellStart"/>
      <w:r w:rsidRPr="00EF6FC9">
        <w:t>Project_contact_info</w:t>
      </w:r>
      <w:proofErr w:type="spellEnd"/>
    </w:p>
    <w:p w14:paraId="6215772B" w14:textId="7BEB5797" w:rsidR="00EF6FC9" w:rsidRDefault="00EF6FC9" w:rsidP="00C767B7">
      <w:pPr>
        <w:pStyle w:val="ListParagraph"/>
        <w:numPr>
          <w:ilvl w:val="1"/>
          <w:numId w:val="37"/>
        </w:numPr>
      </w:pPr>
      <w:proofErr w:type="spellStart"/>
      <w:r w:rsidRPr="00EF6FC9">
        <w:t>Project_Participants</w:t>
      </w:r>
      <w:proofErr w:type="spellEnd"/>
    </w:p>
    <w:p w14:paraId="0E8C2E0D" w14:textId="06DE0DF2" w:rsidR="00EF6FC9" w:rsidRDefault="00EF6FC9" w:rsidP="00C767B7">
      <w:pPr>
        <w:pStyle w:val="ListParagraph"/>
        <w:numPr>
          <w:ilvl w:val="1"/>
          <w:numId w:val="37"/>
        </w:numPr>
      </w:pPr>
      <w:proofErr w:type="spellStart"/>
      <w:r w:rsidRPr="00EF6FC9">
        <w:t>JV_Project_Report</w:t>
      </w:r>
      <w:proofErr w:type="spellEnd"/>
    </w:p>
    <w:p w14:paraId="0FC9B364" w14:textId="77777777" w:rsidR="00EF6FC9" w:rsidRDefault="00EF6FC9" w:rsidP="00EF6FC9"/>
    <w:p w14:paraId="4C2BA9B2" w14:textId="3C55EC93" w:rsidR="00EF6FC9" w:rsidRDefault="00EF6FC9" w:rsidP="00EF6FC9">
      <w:pPr>
        <w:pStyle w:val="ListParagraph"/>
        <w:numPr>
          <w:ilvl w:val="0"/>
          <w:numId w:val="37"/>
        </w:numPr>
      </w:pPr>
      <w:r>
        <w:t xml:space="preserve">Get all </w:t>
      </w:r>
      <w:r>
        <w:t>contracts</w:t>
      </w:r>
      <w:r>
        <w:t xml:space="preserve"> id from </w:t>
      </w:r>
      <w:r>
        <w:t>contract</w:t>
      </w:r>
      <w:r>
        <w:t xml:space="preserve"> sheet and put in a temp table and fire </w:t>
      </w:r>
      <w:proofErr w:type="spellStart"/>
      <w:r>
        <w:t>sql</w:t>
      </w:r>
      <w:proofErr w:type="spellEnd"/>
      <w:r>
        <w:t xml:space="preserve"> query to fetch all </w:t>
      </w:r>
      <w:r w:rsidR="00C767B7">
        <w:t>contract</w:t>
      </w:r>
      <w:r>
        <w:t xml:space="preserve"> related CMS sheets</w:t>
      </w:r>
    </w:p>
    <w:p w14:paraId="3C26865A" w14:textId="5B59F38D" w:rsidR="00746620" w:rsidRDefault="00C767B7" w:rsidP="00C767B7">
      <w:pPr>
        <w:pStyle w:val="ListParagraph"/>
        <w:numPr>
          <w:ilvl w:val="1"/>
          <w:numId w:val="37"/>
        </w:numPr>
      </w:pPr>
      <w:r w:rsidRPr="00C767B7">
        <w:t>Contract OA_ID</w:t>
      </w:r>
    </w:p>
    <w:p w14:paraId="24E13E3E" w14:textId="55CA85AF" w:rsidR="00C767B7" w:rsidRDefault="00C767B7" w:rsidP="00C767B7">
      <w:pPr>
        <w:pStyle w:val="ListParagraph"/>
        <w:numPr>
          <w:ilvl w:val="1"/>
          <w:numId w:val="37"/>
        </w:numPr>
      </w:pPr>
      <w:r w:rsidRPr="00C767B7">
        <w:t>Contract Background and Scope</w:t>
      </w:r>
    </w:p>
    <w:p w14:paraId="55775D5E" w14:textId="3364DA8D" w:rsidR="00C767B7" w:rsidRDefault="00C767B7" w:rsidP="00C767B7">
      <w:pPr>
        <w:pStyle w:val="ListParagraph"/>
        <w:numPr>
          <w:ilvl w:val="1"/>
          <w:numId w:val="37"/>
        </w:numPr>
      </w:pPr>
      <w:r w:rsidRPr="00C767B7">
        <w:t>Contract Bidders</w:t>
      </w:r>
    </w:p>
    <w:p w14:paraId="3F2131EF" w14:textId="5C67F77C" w:rsidR="00C767B7" w:rsidRDefault="00C767B7" w:rsidP="00C767B7">
      <w:pPr>
        <w:pStyle w:val="ListParagraph"/>
        <w:numPr>
          <w:ilvl w:val="1"/>
          <w:numId w:val="37"/>
        </w:numPr>
      </w:pPr>
      <w:r w:rsidRPr="00C767B7">
        <w:t>Contract Participants</w:t>
      </w:r>
    </w:p>
    <w:p w14:paraId="1B8E3D85" w14:textId="10BB40DA" w:rsidR="00C767B7" w:rsidRDefault="00C767B7" w:rsidP="00C767B7">
      <w:pPr>
        <w:pStyle w:val="ListParagraph"/>
        <w:numPr>
          <w:ilvl w:val="1"/>
          <w:numId w:val="37"/>
        </w:numPr>
      </w:pPr>
      <w:r w:rsidRPr="00C767B7">
        <w:t>Contract Schedule</w:t>
      </w:r>
    </w:p>
    <w:p w14:paraId="7AB3A975" w14:textId="74560609" w:rsidR="00C767B7" w:rsidRDefault="00C767B7" w:rsidP="00C767B7">
      <w:pPr>
        <w:pStyle w:val="ListParagraph"/>
        <w:numPr>
          <w:ilvl w:val="1"/>
          <w:numId w:val="37"/>
        </w:numPr>
      </w:pPr>
      <w:r w:rsidRPr="00C767B7">
        <w:t>Contract Vendor</w:t>
      </w:r>
    </w:p>
    <w:p w14:paraId="23326D2D" w14:textId="1E2F4CF8" w:rsidR="00C767B7" w:rsidRDefault="00C767B7" w:rsidP="00C767B7">
      <w:pPr>
        <w:pStyle w:val="ListParagraph"/>
        <w:numPr>
          <w:ilvl w:val="1"/>
          <w:numId w:val="37"/>
        </w:numPr>
      </w:pPr>
      <w:proofErr w:type="spellStart"/>
      <w:r w:rsidRPr="00C767B7">
        <w:t>Contract_co_ordinates</w:t>
      </w:r>
      <w:proofErr w:type="spellEnd"/>
    </w:p>
    <w:p w14:paraId="17A87FDE" w14:textId="11CFF7E4" w:rsidR="00C767B7" w:rsidRDefault="00C767B7" w:rsidP="00C767B7">
      <w:pPr>
        <w:pStyle w:val="ListParagraph"/>
        <w:numPr>
          <w:ilvl w:val="1"/>
          <w:numId w:val="37"/>
        </w:numPr>
      </w:pPr>
      <w:proofErr w:type="spellStart"/>
      <w:r w:rsidRPr="00C767B7">
        <w:t>Contract_Project_contact_info</w:t>
      </w:r>
      <w:proofErr w:type="spellEnd"/>
    </w:p>
    <w:p w14:paraId="7265AD4F" w14:textId="5EBBE2CA" w:rsidR="00C767B7" w:rsidRDefault="00C767B7" w:rsidP="00C767B7">
      <w:pPr>
        <w:pStyle w:val="ListParagraph"/>
        <w:numPr>
          <w:ilvl w:val="1"/>
          <w:numId w:val="37"/>
        </w:numPr>
      </w:pPr>
      <w:proofErr w:type="spellStart"/>
      <w:r w:rsidRPr="00C767B7">
        <w:t>JV_Contract_Report</w:t>
      </w:r>
      <w:proofErr w:type="spellEnd"/>
    </w:p>
    <w:p w14:paraId="68F84270" w14:textId="59A9ACC9" w:rsidR="00C767B7" w:rsidRDefault="00C767B7" w:rsidP="00C767B7"/>
    <w:p w14:paraId="5D56845E" w14:textId="5B20F2D2" w:rsidR="00C767B7" w:rsidRDefault="00C767B7" w:rsidP="00C767B7"/>
    <w:p w14:paraId="1A1058FA" w14:textId="00323DE0" w:rsidR="00C767B7" w:rsidRDefault="00C767B7" w:rsidP="00C767B7"/>
    <w:p w14:paraId="227C5FB1" w14:textId="77777777" w:rsidR="00C767B7" w:rsidRDefault="00C767B7" w:rsidP="00C767B7"/>
    <w:p w14:paraId="4D0602F4" w14:textId="79F684D3" w:rsidR="00C767B7" w:rsidRDefault="00C767B7" w:rsidP="00C767B7">
      <w:pPr>
        <w:pStyle w:val="ListParagraph"/>
        <w:numPr>
          <w:ilvl w:val="0"/>
          <w:numId w:val="37"/>
        </w:numPr>
      </w:pPr>
      <w:r>
        <w:lastRenderedPageBreak/>
        <w:t xml:space="preserve">Get all contracts id from </w:t>
      </w:r>
      <w:r>
        <w:t xml:space="preserve">sub </w:t>
      </w:r>
      <w:r>
        <w:t xml:space="preserve">contract sheet and put in a temp table and fire </w:t>
      </w:r>
      <w:proofErr w:type="spellStart"/>
      <w:r>
        <w:t>sql</w:t>
      </w:r>
      <w:proofErr w:type="spellEnd"/>
      <w:r>
        <w:t xml:space="preserve"> query to fetch all </w:t>
      </w:r>
      <w:r w:rsidR="009C0BD8">
        <w:t xml:space="preserve">sub </w:t>
      </w:r>
      <w:r>
        <w:t>contract</w:t>
      </w:r>
      <w:r>
        <w:t xml:space="preserve"> related CMS sheets</w:t>
      </w:r>
    </w:p>
    <w:p w14:paraId="681858B1" w14:textId="70E618A6" w:rsidR="00746620" w:rsidRDefault="00C767B7" w:rsidP="00C767B7">
      <w:pPr>
        <w:pStyle w:val="ListParagraph"/>
        <w:numPr>
          <w:ilvl w:val="1"/>
          <w:numId w:val="37"/>
        </w:numPr>
      </w:pPr>
      <w:r w:rsidRPr="00C767B7">
        <w:t>sub Contract Bidders</w:t>
      </w:r>
    </w:p>
    <w:p w14:paraId="464C7EBB" w14:textId="72A9C7D6" w:rsidR="00C767B7" w:rsidRDefault="00C767B7" w:rsidP="00C767B7">
      <w:pPr>
        <w:pStyle w:val="ListParagraph"/>
        <w:numPr>
          <w:ilvl w:val="1"/>
          <w:numId w:val="37"/>
        </w:numPr>
      </w:pPr>
      <w:r w:rsidRPr="00C767B7">
        <w:t>Sub Contract OA_ID</w:t>
      </w:r>
    </w:p>
    <w:p w14:paraId="766460B0" w14:textId="2DE658D0" w:rsidR="00C767B7" w:rsidRDefault="00C767B7" w:rsidP="00C767B7">
      <w:pPr>
        <w:pStyle w:val="ListParagraph"/>
        <w:numPr>
          <w:ilvl w:val="1"/>
          <w:numId w:val="37"/>
        </w:numPr>
      </w:pPr>
      <w:r w:rsidRPr="00C767B7">
        <w:t>Sub Contract Schedule</w:t>
      </w:r>
    </w:p>
    <w:p w14:paraId="78E9F1EF" w14:textId="7CD65338" w:rsidR="00C767B7" w:rsidRDefault="00C767B7" w:rsidP="00C767B7">
      <w:pPr>
        <w:pStyle w:val="ListParagraph"/>
        <w:numPr>
          <w:ilvl w:val="1"/>
          <w:numId w:val="37"/>
        </w:numPr>
      </w:pPr>
      <w:r w:rsidRPr="00C767B7">
        <w:t>Sub Contract Vendor</w:t>
      </w:r>
    </w:p>
    <w:p w14:paraId="454384E1" w14:textId="69CC508F" w:rsidR="00C767B7" w:rsidRDefault="00C767B7" w:rsidP="00C767B7">
      <w:pPr>
        <w:pStyle w:val="ListParagraph"/>
        <w:numPr>
          <w:ilvl w:val="1"/>
          <w:numId w:val="37"/>
        </w:numPr>
      </w:pPr>
      <w:r w:rsidRPr="00C767B7">
        <w:t xml:space="preserve">Sub </w:t>
      </w:r>
      <w:proofErr w:type="spellStart"/>
      <w:r w:rsidRPr="00C767B7">
        <w:t>Contract_co_ordinates</w:t>
      </w:r>
      <w:proofErr w:type="spellEnd"/>
    </w:p>
    <w:p w14:paraId="5E3B61AD" w14:textId="28484D52" w:rsidR="00C767B7" w:rsidRDefault="00C767B7" w:rsidP="00C767B7">
      <w:pPr>
        <w:pStyle w:val="ListParagraph"/>
        <w:numPr>
          <w:ilvl w:val="1"/>
          <w:numId w:val="37"/>
        </w:numPr>
      </w:pPr>
      <w:proofErr w:type="spellStart"/>
      <w:r w:rsidRPr="00C767B7">
        <w:t>SubContract</w:t>
      </w:r>
      <w:proofErr w:type="spellEnd"/>
      <w:r w:rsidRPr="00C767B7">
        <w:t xml:space="preserve"> Background and Scope</w:t>
      </w:r>
    </w:p>
    <w:p w14:paraId="78CB12A9" w14:textId="7001FAF3" w:rsidR="00C767B7" w:rsidRDefault="00C767B7" w:rsidP="00C767B7">
      <w:pPr>
        <w:pStyle w:val="ListParagraph"/>
        <w:numPr>
          <w:ilvl w:val="1"/>
          <w:numId w:val="37"/>
        </w:numPr>
      </w:pPr>
      <w:proofErr w:type="spellStart"/>
      <w:r w:rsidRPr="00C767B7">
        <w:t>subContract</w:t>
      </w:r>
      <w:proofErr w:type="spellEnd"/>
      <w:r w:rsidRPr="00C767B7">
        <w:t xml:space="preserve"> Participants</w:t>
      </w:r>
    </w:p>
    <w:p w14:paraId="17053FB4" w14:textId="7F6CF962" w:rsidR="00C767B7" w:rsidRDefault="00C767B7" w:rsidP="00C767B7">
      <w:pPr>
        <w:pStyle w:val="ListParagraph"/>
        <w:numPr>
          <w:ilvl w:val="1"/>
          <w:numId w:val="37"/>
        </w:numPr>
      </w:pPr>
      <w:proofErr w:type="spellStart"/>
      <w:r w:rsidRPr="00C767B7">
        <w:t>subContract_Project_contact_info</w:t>
      </w:r>
      <w:proofErr w:type="spellEnd"/>
    </w:p>
    <w:p w14:paraId="12A83298" w14:textId="77777777" w:rsidR="00C767B7" w:rsidRDefault="00C767B7" w:rsidP="00F3501E">
      <w:pPr>
        <w:pStyle w:val="ListParagraph"/>
        <w:numPr>
          <w:ilvl w:val="0"/>
          <w:numId w:val="37"/>
        </w:numPr>
      </w:pPr>
    </w:p>
    <w:p w14:paraId="3F2ED2A6" w14:textId="77777777" w:rsidR="00C767B7" w:rsidRDefault="00C767B7" w:rsidP="00C767B7">
      <w:pPr>
        <w:pStyle w:val="ListParagraph"/>
      </w:pPr>
    </w:p>
    <w:p w14:paraId="5C302CAD" w14:textId="77777777" w:rsidR="00C767B7" w:rsidRDefault="00C767B7" w:rsidP="00F3501E">
      <w:pPr>
        <w:pStyle w:val="ListParagraph"/>
        <w:numPr>
          <w:ilvl w:val="0"/>
          <w:numId w:val="37"/>
        </w:numPr>
      </w:pPr>
    </w:p>
    <w:p w14:paraId="05C269A3" w14:textId="6B9290DD" w:rsidR="00C15B6F" w:rsidRDefault="00C15B6F" w:rsidP="00AD062C">
      <w:r>
        <w:rPr>
          <w:noProof/>
        </w:rPr>
        <w:lastRenderedPageBreak/>
        <w:drawing>
          <wp:inline distT="0" distB="0" distL="0" distR="0" wp14:anchorId="6B526ECF" wp14:editId="0A298EE1">
            <wp:extent cx="5943600" cy="5662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46D4" w14:textId="67BA9E34" w:rsidR="001D5D4F" w:rsidRDefault="005173C8" w:rsidP="00AD062C">
      <w:r>
        <w:t xml:space="preserve"> </w:t>
      </w:r>
    </w:p>
    <w:p w14:paraId="2A2B2360" w14:textId="66305F6F" w:rsidR="00C750FE" w:rsidRDefault="00C15B6F" w:rsidP="00AD062C">
      <w:r>
        <w:t xml:space="preserve">All </w:t>
      </w:r>
      <w:proofErr w:type="spellStart"/>
      <w:r>
        <w:t>high lighted</w:t>
      </w:r>
      <w:proofErr w:type="spellEnd"/>
      <w:r>
        <w:t xml:space="preserve"> sheets we need to populate the PERMID against each project.</w:t>
      </w:r>
      <w:r w:rsidR="00A25361">
        <w:t xml:space="preserve"> </w:t>
      </w:r>
    </w:p>
    <w:p w14:paraId="0EEA1955" w14:textId="6BD31D1C" w:rsidR="00C750FE" w:rsidRDefault="00A25361" w:rsidP="00AD062C">
      <w:r>
        <w:t>Process to follow for extraction</w:t>
      </w:r>
    </w:p>
    <w:p w14:paraId="41BD8A43" w14:textId="1FB891F5" w:rsidR="00A25361" w:rsidRDefault="00A25361" w:rsidP="00B10674">
      <w:pPr>
        <w:pStyle w:val="ListParagraph"/>
        <w:numPr>
          <w:ilvl w:val="0"/>
          <w:numId w:val="36"/>
        </w:numPr>
      </w:pPr>
      <w:r>
        <w:t>Insert all the projects in a temp table</w:t>
      </w:r>
      <w:r w:rsidR="000553B1">
        <w:t xml:space="preserve"> and </w:t>
      </w:r>
      <w:r>
        <w:t xml:space="preserve">Use that table in the query to fetch the </w:t>
      </w:r>
      <w:r w:rsidR="005E070D">
        <w:t xml:space="preserve">project related </w:t>
      </w:r>
      <w:r>
        <w:t>reports</w:t>
      </w:r>
    </w:p>
    <w:p w14:paraId="3DDCA704" w14:textId="09C3F61F" w:rsidR="000553B1" w:rsidRDefault="000553B1" w:rsidP="00A25361">
      <w:pPr>
        <w:pStyle w:val="ListParagraph"/>
        <w:numPr>
          <w:ilvl w:val="0"/>
          <w:numId w:val="36"/>
        </w:numPr>
      </w:pPr>
      <w:r>
        <w:t>Remove the projects from temp table</w:t>
      </w:r>
    </w:p>
    <w:p w14:paraId="7E5C51D6" w14:textId="3A8E5405" w:rsidR="000553B1" w:rsidRDefault="000553B1" w:rsidP="000553B1">
      <w:pPr>
        <w:pStyle w:val="ListParagraph"/>
        <w:numPr>
          <w:ilvl w:val="0"/>
          <w:numId w:val="36"/>
        </w:numPr>
      </w:pPr>
      <w:r>
        <w:t xml:space="preserve">Insert all the contracts in a temp table and Use that table in the query to fetch the </w:t>
      </w:r>
      <w:r w:rsidR="005E070D">
        <w:t xml:space="preserve">contracts related </w:t>
      </w:r>
      <w:r>
        <w:t>reports</w:t>
      </w:r>
    </w:p>
    <w:p w14:paraId="1E35C15E" w14:textId="3A036691" w:rsidR="000553B1" w:rsidRDefault="000553B1" w:rsidP="000553B1">
      <w:pPr>
        <w:pStyle w:val="ListParagraph"/>
        <w:numPr>
          <w:ilvl w:val="0"/>
          <w:numId w:val="36"/>
        </w:numPr>
      </w:pPr>
      <w:r>
        <w:t>Remove the contracts from temp table</w:t>
      </w:r>
    </w:p>
    <w:p w14:paraId="47BB1A4D" w14:textId="46171F02" w:rsidR="000553B1" w:rsidRDefault="000553B1" w:rsidP="000553B1">
      <w:pPr>
        <w:pStyle w:val="ListParagraph"/>
        <w:numPr>
          <w:ilvl w:val="0"/>
          <w:numId w:val="36"/>
        </w:numPr>
      </w:pPr>
      <w:r>
        <w:lastRenderedPageBreak/>
        <w:t xml:space="preserve">Insert all the subcontracts in a temp table and Use that table in the query to fetch the </w:t>
      </w:r>
      <w:r w:rsidR="005E070D">
        <w:t xml:space="preserve">sub contract related </w:t>
      </w:r>
      <w:r>
        <w:t>reports</w:t>
      </w:r>
    </w:p>
    <w:p w14:paraId="3DC5C62C" w14:textId="77777777" w:rsidR="000553B1" w:rsidRDefault="000553B1" w:rsidP="00A25361">
      <w:pPr>
        <w:pStyle w:val="ListParagraph"/>
        <w:numPr>
          <w:ilvl w:val="0"/>
          <w:numId w:val="36"/>
        </w:numPr>
      </w:pPr>
    </w:p>
    <w:p w14:paraId="69C5168A" w14:textId="48FEAA89" w:rsidR="00C750FE" w:rsidRDefault="00C750FE" w:rsidP="00AD062C"/>
    <w:p w14:paraId="6CE13404" w14:textId="14D4CCC3" w:rsidR="00C750FE" w:rsidRDefault="00C750FE" w:rsidP="000553B1">
      <w:pPr>
        <w:pStyle w:val="ListParagraph"/>
      </w:pPr>
    </w:p>
    <w:p w14:paraId="705E00BB" w14:textId="16BAFEC9" w:rsidR="00AD062C" w:rsidRDefault="00AD062C" w:rsidP="00AD062C"/>
    <w:p w14:paraId="1ECD338C" w14:textId="77777777" w:rsidR="00AD062C" w:rsidRDefault="00AD062C" w:rsidP="00AD062C"/>
    <w:bookmarkEnd w:id="4"/>
    <w:p w14:paraId="21020F9A" w14:textId="671DFC6E" w:rsidR="005C6D45" w:rsidRPr="00EC1A61" w:rsidRDefault="00E96B32">
      <w:pPr>
        <w:pStyle w:val="Heading1"/>
        <w:rPr>
          <w:b/>
          <w:bCs/>
          <w:sz w:val="36"/>
          <w:szCs w:val="36"/>
        </w:rPr>
      </w:pPr>
      <w:r w:rsidRPr="00EC1A61">
        <w:rPr>
          <w:b/>
          <w:bCs/>
          <w:sz w:val="36"/>
          <w:szCs w:val="36"/>
        </w:rPr>
        <w:t>Stakeholders involved</w:t>
      </w:r>
    </w:p>
    <w:p w14:paraId="24AE86D1" w14:textId="5C1F2B53" w:rsidR="00D91261" w:rsidRDefault="00D91261">
      <w:pPr>
        <w:pStyle w:val="ListNumber"/>
        <w:numPr>
          <w:ilvl w:val="0"/>
          <w:numId w:val="27"/>
        </w:numPr>
      </w:pPr>
      <w:r>
        <w:t>For RPA projects data correction, below stakeholders involved</w:t>
      </w:r>
    </w:p>
    <w:p w14:paraId="32CDFFD8" w14:textId="2DB401FE" w:rsidR="00D27786" w:rsidRDefault="00D27786" w:rsidP="00D27786">
      <w:pPr>
        <w:pStyle w:val="ListNumber"/>
        <w:numPr>
          <w:ilvl w:val="0"/>
          <w:numId w:val="0"/>
        </w:numPr>
        <w:ind w:left="432"/>
      </w:pPr>
      <w:r>
        <w:t xml:space="preserve">    </w:t>
      </w:r>
      <w:r>
        <w:t>Shadi/Jan</w:t>
      </w:r>
    </w:p>
    <w:p w14:paraId="02E43CAE" w14:textId="52A5B94C" w:rsidR="00D91261" w:rsidRDefault="00D91261">
      <w:pPr>
        <w:pStyle w:val="ListNumber"/>
        <w:numPr>
          <w:ilvl w:val="0"/>
          <w:numId w:val="27"/>
        </w:numPr>
      </w:pPr>
      <w:r>
        <w:t>For company data correction below stakeholders involved</w:t>
      </w:r>
    </w:p>
    <w:p w14:paraId="3AC26C4E" w14:textId="057B0755" w:rsidR="00D27786" w:rsidRDefault="00D27786" w:rsidP="00D27786">
      <w:pPr>
        <w:pStyle w:val="ListNumber"/>
        <w:numPr>
          <w:ilvl w:val="0"/>
          <w:numId w:val="0"/>
        </w:numPr>
        <w:ind w:left="792"/>
      </w:pPr>
      <w:r>
        <w:t>Riwa</w:t>
      </w:r>
    </w:p>
    <w:p w14:paraId="4EDE1B02" w14:textId="640726C2" w:rsidR="00D91261" w:rsidRDefault="00D91261">
      <w:pPr>
        <w:pStyle w:val="ListNumber"/>
        <w:numPr>
          <w:ilvl w:val="0"/>
          <w:numId w:val="27"/>
        </w:numPr>
      </w:pPr>
      <w:r>
        <w:t>For officer data correction below stakeholders involved</w:t>
      </w:r>
    </w:p>
    <w:p w14:paraId="0166D31F" w14:textId="0FB4885A" w:rsidR="00D27786" w:rsidRDefault="00D27786" w:rsidP="00D27786">
      <w:pPr>
        <w:pStyle w:val="ListNumber"/>
        <w:numPr>
          <w:ilvl w:val="0"/>
          <w:numId w:val="0"/>
        </w:numPr>
        <w:ind w:left="792"/>
      </w:pPr>
      <w:r>
        <w:t xml:space="preserve"> </w:t>
      </w:r>
      <w:bookmarkStart w:id="5" w:name="_GoBack"/>
      <w:bookmarkEnd w:id="5"/>
      <w:r>
        <w:t>Riwa</w:t>
      </w:r>
    </w:p>
    <w:p w14:paraId="4AEC3875" w14:textId="6DBD3C05" w:rsidR="00D27786" w:rsidRDefault="00D27786" w:rsidP="00D27786">
      <w:pPr>
        <w:pStyle w:val="ListNumber"/>
        <w:numPr>
          <w:ilvl w:val="0"/>
          <w:numId w:val="0"/>
        </w:numPr>
        <w:ind w:left="792" w:hanging="360"/>
      </w:pPr>
    </w:p>
    <w:p w14:paraId="1E38527B" w14:textId="36DF8A2B" w:rsidR="005C6D45" w:rsidRDefault="005C6D45">
      <w:pPr>
        <w:pStyle w:val="ListParagraph"/>
      </w:pPr>
    </w:p>
    <w:p w14:paraId="63DBABB3" w14:textId="1707E883" w:rsidR="00287C32" w:rsidRPr="00FE2B87" w:rsidRDefault="00287C32" w:rsidP="00287C32">
      <w:pPr>
        <w:pStyle w:val="Heading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Jira story involved</w:t>
      </w:r>
    </w:p>
    <w:p w14:paraId="03113FD9" w14:textId="77777777" w:rsidR="0016781C" w:rsidRPr="00472DD8" w:rsidRDefault="0016781C" w:rsidP="0016781C">
      <w:r>
        <w:t xml:space="preserve">Please refer below </w:t>
      </w:r>
      <w:proofErr w:type="spellStart"/>
      <w:r>
        <w:t>jira</w:t>
      </w:r>
      <w:proofErr w:type="spellEnd"/>
      <w:r>
        <w:t xml:space="preserve"> stories which </w:t>
      </w:r>
      <w:proofErr w:type="spellStart"/>
      <w:r>
        <w:t>i</w:t>
      </w:r>
      <w:proofErr w:type="spellEnd"/>
      <w:r>
        <w:t xml:space="preserve"> have worked on </w:t>
      </w:r>
    </w:p>
    <w:p w14:paraId="47CB18D6" w14:textId="77777777" w:rsidR="0016781C" w:rsidRDefault="0016781C" w:rsidP="0016781C">
      <w:pPr>
        <w:pStyle w:val="ListParagraph"/>
        <w:numPr>
          <w:ilvl w:val="3"/>
          <w:numId w:val="27"/>
        </w:numPr>
      </w:pPr>
      <w:r>
        <w:t>https://jira.refinitiv.com/browse/EAMEA-386</w:t>
      </w:r>
    </w:p>
    <w:p w14:paraId="55849BA4" w14:textId="77777777" w:rsidR="0016781C" w:rsidRDefault="0016781C" w:rsidP="0016781C">
      <w:pPr>
        <w:pStyle w:val="ListParagraph"/>
        <w:ind w:left="2952"/>
      </w:pPr>
      <w:r>
        <w:t xml:space="preserve">  PERM ID Upload on </w:t>
      </w:r>
      <w:proofErr w:type="spellStart"/>
      <w:r>
        <w:t>Zawya</w:t>
      </w:r>
      <w:proofErr w:type="spellEnd"/>
      <w:r>
        <w:t xml:space="preserve"> Backend for 7,843 companies – Riwa</w:t>
      </w:r>
    </w:p>
    <w:p w14:paraId="5B53C183" w14:textId="77777777" w:rsidR="0016781C" w:rsidRDefault="0016781C" w:rsidP="0016781C">
      <w:pPr>
        <w:pStyle w:val="ListParagraph"/>
        <w:ind w:left="2952"/>
      </w:pPr>
    </w:p>
    <w:p w14:paraId="37339DC0" w14:textId="77777777" w:rsidR="0016781C" w:rsidRDefault="0016781C" w:rsidP="0016781C">
      <w:pPr>
        <w:pStyle w:val="ListParagraph"/>
        <w:numPr>
          <w:ilvl w:val="3"/>
          <w:numId w:val="27"/>
        </w:numPr>
      </w:pPr>
      <w:r>
        <w:t>https://jira.refinitiv.com/browse/EAMEA-405</w:t>
      </w:r>
    </w:p>
    <w:p w14:paraId="52379C73" w14:textId="77777777" w:rsidR="0016781C" w:rsidRDefault="0016781C" w:rsidP="0016781C">
      <w:pPr>
        <w:pStyle w:val="ListParagraph"/>
        <w:ind w:left="2952"/>
      </w:pPr>
      <w:r>
        <w:t xml:space="preserve">Split of Officer Name into Prefix, First, Middle, Last Name - Riwa  </w:t>
      </w:r>
    </w:p>
    <w:p w14:paraId="3A79CF7B" w14:textId="77777777" w:rsidR="0016781C" w:rsidRDefault="0016781C" w:rsidP="0016781C">
      <w:pPr>
        <w:pStyle w:val="ListParagraph"/>
        <w:ind w:left="2952"/>
      </w:pPr>
    </w:p>
    <w:p w14:paraId="6E196424" w14:textId="77777777" w:rsidR="0016781C" w:rsidRDefault="0016781C" w:rsidP="0016781C">
      <w:pPr>
        <w:pStyle w:val="ListParagraph"/>
        <w:ind w:left="2952"/>
      </w:pPr>
    </w:p>
    <w:p w14:paraId="5F23BDB3" w14:textId="77777777" w:rsidR="0016781C" w:rsidRDefault="0016781C" w:rsidP="0016781C">
      <w:pPr>
        <w:pStyle w:val="ListParagraph"/>
        <w:numPr>
          <w:ilvl w:val="3"/>
          <w:numId w:val="27"/>
        </w:numPr>
      </w:pPr>
      <w:r>
        <w:t>https://jira.refinitiv.com/browse/EAMEA-336</w:t>
      </w:r>
    </w:p>
    <w:p w14:paraId="79316958" w14:textId="77777777" w:rsidR="0016781C" w:rsidRDefault="0016781C" w:rsidP="0016781C">
      <w:pPr>
        <w:pStyle w:val="ListParagraph"/>
        <w:ind w:left="2952"/>
      </w:pPr>
      <w:r>
        <w:t xml:space="preserve">  PERM ID Upload on </w:t>
      </w:r>
      <w:proofErr w:type="spellStart"/>
      <w:r>
        <w:t>Zawya</w:t>
      </w:r>
      <w:proofErr w:type="spellEnd"/>
      <w:r>
        <w:t xml:space="preserve"> Backend for 21,967 companies – Riwa</w:t>
      </w:r>
    </w:p>
    <w:p w14:paraId="77A355B1" w14:textId="77777777" w:rsidR="0016781C" w:rsidRDefault="0016781C" w:rsidP="0016781C">
      <w:pPr>
        <w:pStyle w:val="ListParagraph"/>
        <w:ind w:left="2952"/>
      </w:pPr>
    </w:p>
    <w:p w14:paraId="501B69E6" w14:textId="77777777" w:rsidR="0016781C" w:rsidRDefault="0016781C" w:rsidP="0016781C">
      <w:pPr>
        <w:pStyle w:val="ListParagraph"/>
        <w:numPr>
          <w:ilvl w:val="3"/>
          <w:numId w:val="27"/>
        </w:numPr>
      </w:pPr>
      <w:r>
        <w:t>https://jira.refinitiv.com/browse/EAMEA-392</w:t>
      </w:r>
    </w:p>
    <w:p w14:paraId="46BA8D79" w14:textId="77777777" w:rsidR="0016781C" w:rsidRDefault="0016781C" w:rsidP="0016781C">
      <w:pPr>
        <w:pStyle w:val="ListParagraph"/>
        <w:ind w:left="2952"/>
      </w:pPr>
      <w:r>
        <w:t>Re-extraction of EAMEA-314</w:t>
      </w:r>
    </w:p>
    <w:p w14:paraId="7DD22A87" w14:textId="77777777" w:rsidR="0016781C" w:rsidRDefault="0016781C" w:rsidP="0016781C">
      <w:pPr>
        <w:pStyle w:val="ListParagraph"/>
        <w:ind w:left="2952"/>
      </w:pPr>
      <w:r>
        <w:t>including the additional columns we requested in EAMEA 314 - Riwa</w:t>
      </w:r>
    </w:p>
    <w:p w14:paraId="02B67981" w14:textId="77777777" w:rsidR="0016781C" w:rsidRDefault="0016781C" w:rsidP="0016781C">
      <w:pPr>
        <w:pStyle w:val="ListParagraph"/>
        <w:ind w:left="2952"/>
      </w:pPr>
    </w:p>
    <w:p w14:paraId="2D5FF21A" w14:textId="77777777" w:rsidR="0016781C" w:rsidRDefault="0016781C" w:rsidP="0016781C">
      <w:pPr>
        <w:pStyle w:val="ListParagraph"/>
        <w:numPr>
          <w:ilvl w:val="3"/>
          <w:numId w:val="27"/>
        </w:numPr>
      </w:pPr>
      <w:r>
        <w:t>https://jira.refinitiv.com/browse/EAMEA-310</w:t>
      </w:r>
    </w:p>
    <w:p w14:paraId="54D797AD" w14:textId="77777777" w:rsidR="0016781C" w:rsidRDefault="0016781C" w:rsidP="0016781C">
      <w:pPr>
        <w:pStyle w:val="ListParagraph"/>
        <w:ind w:left="2952"/>
      </w:pPr>
      <w:r>
        <w:t xml:space="preserve">Officer Cleanup Lists – </w:t>
      </w:r>
      <w:proofErr w:type="spellStart"/>
      <w:r>
        <w:t>Zawya</w:t>
      </w:r>
      <w:proofErr w:type="spellEnd"/>
      <w:r>
        <w:t xml:space="preserve"> – Faten</w:t>
      </w:r>
    </w:p>
    <w:p w14:paraId="6DE2BC95" w14:textId="77777777" w:rsidR="0016781C" w:rsidRDefault="0016781C" w:rsidP="0016781C">
      <w:pPr>
        <w:pStyle w:val="ListParagraph"/>
        <w:ind w:left="2952"/>
      </w:pPr>
    </w:p>
    <w:p w14:paraId="2E69A02F" w14:textId="77777777" w:rsidR="0016781C" w:rsidRDefault="0016781C" w:rsidP="0016781C">
      <w:pPr>
        <w:pStyle w:val="ListParagraph"/>
        <w:numPr>
          <w:ilvl w:val="3"/>
          <w:numId w:val="27"/>
        </w:numPr>
      </w:pPr>
    </w:p>
    <w:p w14:paraId="2532EEE3" w14:textId="6B7E2140" w:rsidR="0016781C" w:rsidRDefault="0016781C" w:rsidP="0016781C">
      <w:pPr>
        <w:pStyle w:val="ListParagraph"/>
        <w:numPr>
          <w:ilvl w:val="3"/>
          <w:numId w:val="27"/>
        </w:numPr>
      </w:pPr>
    </w:p>
    <w:p w14:paraId="2E033CB4" w14:textId="60CE8324" w:rsidR="0016781C" w:rsidRDefault="0016781C" w:rsidP="0016781C">
      <w:pPr>
        <w:ind w:left="2592"/>
      </w:pPr>
    </w:p>
    <w:p w14:paraId="4D3C8EBF" w14:textId="77777777" w:rsidR="0016781C" w:rsidRDefault="0016781C" w:rsidP="0016781C">
      <w:pPr>
        <w:pStyle w:val="ListParagraph"/>
        <w:ind w:left="2952"/>
      </w:pPr>
    </w:p>
    <w:p w14:paraId="38C4757A" w14:textId="338F8B6C" w:rsidR="00287C32" w:rsidRDefault="00287C32">
      <w:pPr>
        <w:pStyle w:val="ListParagraph"/>
      </w:pPr>
    </w:p>
    <w:p w14:paraId="6C1D2B67" w14:textId="388F8F93" w:rsidR="00187E68" w:rsidRPr="00FE2B87" w:rsidRDefault="00187E68" w:rsidP="00187E68">
      <w:pPr>
        <w:pStyle w:val="Heading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Scripts involved</w:t>
      </w:r>
    </w:p>
    <w:p w14:paraId="24E479B0" w14:textId="77777777" w:rsidR="00187E68" w:rsidRDefault="00187E68">
      <w:pPr>
        <w:pStyle w:val="ListParagraph"/>
      </w:pPr>
    </w:p>
    <w:p w14:paraId="3A2507A8" w14:textId="7452B9D3" w:rsidR="0095376D" w:rsidRDefault="0095376D" w:rsidP="0095376D">
      <w:r>
        <w:t>1.  EAMEA-386</w:t>
      </w:r>
      <w:r w:rsidR="00BC689C">
        <w:t>,</w:t>
      </w:r>
      <w:r w:rsidR="002F31B5">
        <w:t xml:space="preserve"> </w:t>
      </w:r>
      <w:r w:rsidR="00BC689C">
        <w:t>EAMEA-336</w:t>
      </w:r>
    </w:p>
    <w:p w14:paraId="077DF77A" w14:textId="24AFB79C" w:rsidR="0095376D" w:rsidRDefault="00294AD4" w:rsidP="0095376D">
      <w:r>
        <w:object w:dxaOrig="1520" w:dyaOrig="985" w14:anchorId="41700627">
          <v:shape id="_x0000_i1036" type="#_x0000_t75" style="width:76.2pt;height:49.2pt" o:ole="">
            <v:imagedata r:id="rId34" o:title=""/>
          </v:shape>
          <o:OLEObject Type="Embed" ProgID="Package" ShapeID="_x0000_i1036" DrawAspect="Icon" ObjectID="_1670231804" r:id="rId35"/>
        </w:object>
      </w:r>
      <w:r>
        <w:t xml:space="preserve">  </w:t>
      </w:r>
      <w:r>
        <w:object w:dxaOrig="1520" w:dyaOrig="985" w14:anchorId="48A5912B">
          <v:shape id="_x0000_i1037" type="#_x0000_t75" style="width:76.2pt;height:49.2pt" o:ole="">
            <v:imagedata r:id="rId36" o:title=""/>
          </v:shape>
          <o:OLEObject Type="Embed" ProgID="Package" ShapeID="_x0000_i1037" DrawAspect="Icon" ObjectID="_1670231805" r:id="rId37"/>
        </w:object>
      </w:r>
      <w:r>
        <w:object w:dxaOrig="1520" w:dyaOrig="985" w14:anchorId="32C3376E">
          <v:shape id="_x0000_i1038" type="#_x0000_t75" style="width:76.2pt;height:49.2pt" o:ole="">
            <v:imagedata r:id="rId38" o:title=""/>
          </v:shape>
          <o:OLEObject Type="Embed" ProgID="Package" ShapeID="_x0000_i1038" DrawAspect="Icon" ObjectID="_1670231806" r:id="rId39"/>
        </w:object>
      </w:r>
      <w:r w:rsidR="00167789">
        <w:t xml:space="preserve">   </w:t>
      </w:r>
      <w:r>
        <w:object w:dxaOrig="1520" w:dyaOrig="985" w14:anchorId="0BE1088D">
          <v:shape id="_x0000_i1039" type="#_x0000_t75" style="width:76.2pt;height:49.2pt" o:ole="">
            <v:imagedata r:id="rId40" o:title=""/>
          </v:shape>
          <o:OLEObject Type="Embed" ProgID="Package" ShapeID="_x0000_i1039" DrawAspect="Icon" ObjectID="_1670231807" r:id="rId41"/>
        </w:object>
      </w:r>
    </w:p>
    <w:p w14:paraId="04239B24" w14:textId="650361C8" w:rsidR="002F31B5" w:rsidRDefault="002F31B5" w:rsidP="0095376D"/>
    <w:p w14:paraId="6C585B7D" w14:textId="5B959661" w:rsidR="00294AD4" w:rsidRDefault="00294AD4" w:rsidP="0095376D">
      <w:r>
        <w:t xml:space="preserve">2. </w:t>
      </w:r>
      <w:r w:rsidR="000F2D26">
        <w:t xml:space="preserve">  EAMEA-405</w:t>
      </w:r>
    </w:p>
    <w:p w14:paraId="227122E1" w14:textId="68D85F9B" w:rsidR="000F2D26" w:rsidRDefault="00D56C1C" w:rsidP="0095376D">
      <w:r>
        <w:object w:dxaOrig="1520" w:dyaOrig="985" w14:anchorId="4A688878">
          <v:shape id="_x0000_i1040" type="#_x0000_t75" style="width:76.2pt;height:49.2pt" o:ole="">
            <v:imagedata r:id="rId42" o:title=""/>
          </v:shape>
          <o:OLEObject Type="Embed" ProgID="Package" ShapeID="_x0000_i1040" DrawAspect="Icon" ObjectID="_1670231808" r:id="rId43"/>
        </w:object>
      </w:r>
      <w:r>
        <w:t xml:space="preserve"> </w:t>
      </w:r>
      <w:r>
        <w:object w:dxaOrig="1520" w:dyaOrig="985" w14:anchorId="298B2164">
          <v:shape id="_x0000_i1041" type="#_x0000_t75" style="width:76.2pt;height:49.2pt" o:ole="">
            <v:imagedata r:id="rId44" o:title=""/>
          </v:shape>
          <o:OLEObject Type="Embed" ProgID="Package" ShapeID="_x0000_i1041" DrawAspect="Icon" ObjectID="_1670231809" r:id="rId45"/>
        </w:object>
      </w:r>
      <w:r>
        <w:t xml:space="preserve">   </w:t>
      </w:r>
      <w:r>
        <w:object w:dxaOrig="1520" w:dyaOrig="985" w14:anchorId="4F57D553">
          <v:shape id="_x0000_i1042" type="#_x0000_t75" style="width:76.2pt;height:49.2pt" o:ole="">
            <v:imagedata r:id="rId46" o:title=""/>
          </v:shape>
          <o:OLEObject Type="Embed" ProgID="Package" ShapeID="_x0000_i1042" DrawAspect="Icon" ObjectID="_1670231810" r:id="rId47"/>
        </w:object>
      </w:r>
      <w:r>
        <w:t xml:space="preserve">  </w:t>
      </w:r>
      <w:r>
        <w:object w:dxaOrig="1520" w:dyaOrig="985" w14:anchorId="64DF62A6">
          <v:shape id="_x0000_i1043" type="#_x0000_t75" style="width:76.2pt;height:49.2pt" o:ole="">
            <v:imagedata r:id="rId48" o:title=""/>
          </v:shape>
          <o:OLEObject Type="Embed" ProgID="Package" ShapeID="_x0000_i1043" DrawAspect="Icon" ObjectID="_1670231811" r:id="rId49"/>
        </w:object>
      </w:r>
    </w:p>
    <w:p w14:paraId="4FD8AD53" w14:textId="0F70F12A" w:rsidR="00D56C1C" w:rsidRDefault="008A5458" w:rsidP="0095376D">
      <w:r>
        <w:t>3. EAMEA-392</w:t>
      </w:r>
    </w:p>
    <w:p w14:paraId="7AE080B7" w14:textId="42A9FCAB" w:rsidR="008A5458" w:rsidRDefault="00F27878" w:rsidP="0095376D">
      <w:r>
        <w:object w:dxaOrig="1520" w:dyaOrig="985" w14:anchorId="544993C0">
          <v:shape id="_x0000_i1044" type="#_x0000_t75" style="width:76.2pt;height:49.2pt" o:ole="">
            <v:imagedata r:id="rId50" o:title=""/>
          </v:shape>
          <o:OLEObject Type="Embed" ProgID="Package" ShapeID="_x0000_i1044" DrawAspect="Icon" ObjectID="_1670231812" r:id="rId51"/>
        </w:object>
      </w:r>
      <w:r>
        <w:t xml:space="preserve">   </w:t>
      </w:r>
      <w:r>
        <w:object w:dxaOrig="1520" w:dyaOrig="985" w14:anchorId="7DD72B6D">
          <v:shape id="_x0000_i1045" type="#_x0000_t75" style="width:76.2pt;height:49.2pt" o:ole="">
            <v:imagedata r:id="rId52" o:title=""/>
          </v:shape>
          <o:OLEObject Type="Embed" ProgID="Package" ShapeID="_x0000_i1045" DrawAspect="Icon" ObjectID="_1670231813" r:id="rId53"/>
        </w:object>
      </w:r>
    </w:p>
    <w:p w14:paraId="0E4F0092" w14:textId="07D5895B" w:rsidR="00F27878" w:rsidRDefault="00F27878" w:rsidP="0095376D"/>
    <w:p w14:paraId="260310E5" w14:textId="40968673" w:rsidR="00F27878" w:rsidRDefault="00AF7234" w:rsidP="00AF7234">
      <w:r>
        <w:t>4. EAMEA-310</w:t>
      </w:r>
    </w:p>
    <w:p w14:paraId="69B0C869" w14:textId="7F4385F3" w:rsidR="00AF7234" w:rsidRDefault="0011480A" w:rsidP="00AF7234">
      <w:r>
        <w:object w:dxaOrig="1520" w:dyaOrig="985" w14:anchorId="37128889">
          <v:shape id="_x0000_i1046" type="#_x0000_t75" style="width:76.2pt;height:49.2pt" o:ole="">
            <v:imagedata r:id="rId54" o:title=""/>
          </v:shape>
          <o:OLEObject Type="Embed" ProgID="Package" ShapeID="_x0000_i1046" DrawAspect="Icon" ObjectID="_1670231814" r:id="rId55"/>
        </w:object>
      </w:r>
    </w:p>
    <w:p w14:paraId="43F07225" w14:textId="77777777" w:rsidR="00324262" w:rsidRPr="00FE2B87" w:rsidRDefault="00324262" w:rsidP="00324262">
      <w:pPr>
        <w:pStyle w:val="Heading1"/>
        <w:rPr>
          <w:b/>
          <w:bCs/>
          <w:sz w:val="36"/>
          <w:szCs w:val="36"/>
        </w:rPr>
      </w:pPr>
      <w:r w:rsidRPr="00FE2B87">
        <w:rPr>
          <w:b/>
          <w:bCs/>
          <w:sz w:val="36"/>
          <w:szCs w:val="36"/>
        </w:rPr>
        <w:t>Reference</w:t>
      </w:r>
      <w:r>
        <w:rPr>
          <w:b/>
          <w:bCs/>
          <w:sz w:val="36"/>
          <w:szCs w:val="36"/>
        </w:rPr>
        <w:t>s</w:t>
      </w:r>
      <w:r w:rsidRPr="00FE2B87">
        <w:rPr>
          <w:b/>
          <w:bCs/>
          <w:sz w:val="36"/>
          <w:szCs w:val="36"/>
        </w:rPr>
        <w:t xml:space="preserve"> </w:t>
      </w:r>
    </w:p>
    <w:p w14:paraId="7A57BCFF" w14:textId="3110C3AB" w:rsidR="00324262" w:rsidRDefault="00324262" w:rsidP="00324262">
      <w:r>
        <w:t>Refer here.</w:t>
      </w:r>
    </w:p>
    <w:p w14:paraId="1044CA6C" w14:textId="77777777" w:rsidR="00C84940" w:rsidRPr="00FE2B87" w:rsidRDefault="00C84940" w:rsidP="00C84940">
      <w:pPr>
        <w:pStyle w:val="Heading1"/>
        <w:rPr>
          <w:b/>
          <w:bCs/>
          <w:sz w:val="36"/>
          <w:szCs w:val="36"/>
        </w:rPr>
      </w:pPr>
      <w:r w:rsidRPr="00FE2B87">
        <w:rPr>
          <w:b/>
          <w:bCs/>
          <w:sz w:val="36"/>
          <w:szCs w:val="36"/>
        </w:rPr>
        <w:t>Questions and review comments</w:t>
      </w:r>
    </w:p>
    <w:p w14:paraId="6B2F4A5D" w14:textId="77777777" w:rsidR="00C84940" w:rsidRDefault="00C84940" w:rsidP="00324262"/>
    <w:p w14:paraId="12FA6E63" w14:textId="77777777" w:rsidR="00324262" w:rsidRDefault="00324262" w:rsidP="00324262"/>
    <w:p w14:paraId="5C76AAD8" w14:textId="77777777" w:rsidR="000B41E0" w:rsidRPr="0095376D" w:rsidRDefault="000B41E0" w:rsidP="00AF7234"/>
    <w:sectPr w:rsidR="000B41E0" w:rsidRPr="0095376D">
      <w:headerReference w:type="even" r:id="rId56"/>
      <w:headerReference w:type="default" r:id="rId57"/>
      <w:footerReference w:type="even" r:id="rId58"/>
      <w:footerReference w:type="default" r:id="rId59"/>
      <w:headerReference w:type="first" r:id="rId60"/>
      <w:footerReference w:type="first" r:id="rId61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6942D" w14:textId="77777777" w:rsidR="00890EBE" w:rsidRDefault="00890EBE">
      <w:pPr>
        <w:spacing w:line="240" w:lineRule="auto"/>
      </w:pPr>
      <w:r>
        <w:separator/>
      </w:r>
    </w:p>
  </w:endnote>
  <w:endnote w:type="continuationSeparator" w:id="0">
    <w:p w14:paraId="70654AE5" w14:textId="77777777" w:rsidR="00890EBE" w:rsidRDefault="00890EBE">
      <w:pPr>
        <w:spacing w:line="240" w:lineRule="auto"/>
      </w:pPr>
      <w:r>
        <w:continuationSeparator/>
      </w:r>
    </w:p>
  </w:endnote>
  <w:endnote w:type="continuationNotice" w:id="1">
    <w:p w14:paraId="3DF74163" w14:textId="77777777" w:rsidR="00890EBE" w:rsidRDefault="00890EBE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CDA61" w14:textId="77777777" w:rsidR="009D3248" w:rsidRDefault="009D3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2186409"/>
      <w:docPartObj>
        <w:docPartGallery w:val="Page Numbers (Bottom of Page)"/>
        <w:docPartUnique/>
      </w:docPartObj>
    </w:sdtPr>
    <w:sdtContent>
      <w:p w14:paraId="48A64B15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E9B49DC" w14:textId="77777777" w:rsidR="005C6D45" w:rsidRDefault="005C6D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476C1" w14:textId="77777777" w:rsidR="009D3248" w:rsidRDefault="009D3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171BE" w14:textId="77777777" w:rsidR="00890EBE" w:rsidRDefault="00890EBE">
      <w:pPr>
        <w:spacing w:line="240" w:lineRule="auto"/>
      </w:pPr>
      <w:r>
        <w:separator/>
      </w:r>
    </w:p>
  </w:footnote>
  <w:footnote w:type="continuationSeparator" w:id="0">
    <w:p w14:paraId="3A846997" w14:textId="77777777" w:rsidR="00890EBE" w:rsidRDefault="00890EBE">
      <w:pPr>
        <w:spacing w:line="240" w:lineRule="auto"/>
      </w:pPr>
      <w:r>
        <w:continuationSeparator/>
      </w:r>
    </w:p>
  </w:footnote>
  <w:footnote w:type="continuationNotice" w:id="1">
    <w:p w14:paraId="446BCF4E" w14:textId="77777777" w:rsidR="00890EBE" w:rsidRDefault="00890EBE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7550C" w14:textId="77777777" w:rsidR="009D3248" w:rsidRDefault="009D32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C7E09" w14:textId="77777777" w:rsidR="009D3248" w:rsidRDefault="009D32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E1078" w14:textId="77777777" w:rsidR="009D3248" w:rsidRDefault="009D3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601609"/>
    <w:multiLevelType w:val="hybridMultilevel"/>
    <w:tmpl w:val="78E0B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1E17E5"/>
    <w:multiLevelType w:val="hybridMultilevel"/>
    <w:tmpl w:val="25FEC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F5C2A"/>
    <w:multiLevelType w:val="hybridMultilevel"/>
    <w:tmpl w:val="EBF80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9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D6044D"/>
    <w:multiLevelType w:val="hybridMultilevel"/>
    <w:tmpl w:val="71485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8"/>
    <w:lvlOverride w:ilvl="0">
      <w:startOverride w:val="1"/>
    </w:lvlOverride>
  </w:num>
  <w:num w:numId="3">
    <w:abstractNumId w:val="18"/>
  </w:num>
  <w:num w:numId="4">
    <w:abstractNumId w:val="18"/>
    <w:lvlOverride w:ilvl="0">
      <w:startOverride w:val="1"/>
    </w:lvlOverride>
  </w:num>
  <w:num w:numId="5">
    <w:abstractNumId w:val="8"/>
  </w:num>
  <w:num w:numId="6">
    <w:abstractNumId w:val="18"/>
    <w:lvlOverride w:ilvl="0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10"/>
  </w:num>
  <w:num w:numId="21">
    <w:abstractNumId w:val="17"/>
  </w:num>
  <w:num w:numId="22">
    <w:abstractNumId w:val="16"/>
  </w:num>
  <w:num w:numId="23">
    <w:abstractNumId w:val="15"/>
  </w:num>
  <w:num w:numId="24">
    <w:abstractNumId w:val="13"/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</w:num>
  <w:num w:numId="35">
    <w:abstractNumId w:val="20"/>
  </w:num>
  <w:num w:numId="36">
    <w:abstractNumId w:val="14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11"/>
    <w:rsid w:val="00016748"/>
    <w:rsid w:val="00034E1C"/>
    <w:rsid w:val="000553B1"/>
    <w:rsid w:val="0006567E"/>
    <w:rsid w:val="000760DB"/>
    <w:rsid w:val="000B41E0"/>
    <w:rsid w:val="000C7C6D"/>
    <w:rsid w:val="000F00E7"/>
    <w:rsid w:val="000F2D26"/>
    <w:rsid w:val="0011480A"/>
    <w:rsid w:val="00115F1F"/>
    <w:rsid w:val="00136CA7"/>
    <w:rsid w:val="00142896"/>
    <w:rsid w:val="0016766E"/>
    <w:rsid w:val="00167789"/>
    <w:rsid w:val="0016781C"/>
    <w:rsid w:val="00170063"/>
    <w:rsid w:val="00171651"/>
    <w:rsid w:val="00175643"/>
    <w:rsid w:val="00187E68"/>
    <w:rsid w:val="001A454C"/>
    <w:rsid w:val="001B2338"/>
    <w:rsid w:val="001B418E"/>
    <w:rsid w:val="001C524F"/>
    <w:rsid w:val="001D5D4F"/>
    <w:rsid w:val="00200EE6"/>
    <w:rsid w:val="002061A9"/>
    <w:rsid w:val="00217B64"/>
    <w:rsid w:val="00235579"/>
    <w:rsid w:val="00257FAA"/>
    <w:rsid w:val="0026106D"/>
    <w:rsid w:val="00263938"/>
    <w:rsid w:val="00267F34"/>
    <w:rsid w:val="00287C32"/>
    <w:rsid w:val="00294AD4"/>
    <w:rsid w:val="002E78EB"/>
    <w:rsid w:val="002F25A8"/>
    <w:rsid w:val="002F31B5"/>
    <w:rsid w:val="00324262"/>
    <w:rsid w:val="00331AF8"/>
    <w:rsid w:val="003407A9"/>
    <w:rsid w:val="00340DC9"/>
    <w:rsid w:val="00350BD5"/>
    <w:rsid w:val="00380FD2"/>
    <w:rsid w:val="003824B3"/>
    <w:rsid w:val="003871B3"/>
    <w:rsid w:val="003B1F01"/>
    <w:rsid w:val="00405C47"/>
    <w:rsid w:val="00444F02"/>
    <w:rsid w:val="00472DD8"/>
    <w:rsid w:val="00490CC6"/>
    <w:rsid w:val="004F05F9"/>
    <w:rsid w:val="004F64B9"/>
    <w:rsid w:val="004F71F7"/>
    <w:rsid w:val="00505949"/>
    <w:rsid w:val="005173C8"/>
    <w:rsid w:val="005451D9"/>
    <w:rsid w:val="005509B2"/>
    <w:rsid w:val="005556DB"/>
    <w:rsid w:val="00590FFD"/>
    <w:rsid w:val="00596CDB"/>
    <w:rsid w:val="005B2228"/>
    <w:rsid w:val="005C6D45"/>
    <w:rsid w:val="005D58F7"/>
    <w:rsid w:val="005E070D"/>
    <w:rsid w:val="00617D63"/>
    <w:rsid w:val="00643D1A"/>
    <w:rsid w:val="00657301"/>
    <w:rsid w:val="00674588"/>
    <w:rsid w:val="00686F46"/>
    <w:rsid w:val="00694F5C"/>
    <w:rsid w:val="006A7B57"/>
    <w:rsid w:val="006C1C66"/>
    <w:rsid w:val="006D203A"/>
    <w:rsid w:val="006D44C5"/>
    <w:rsid w:val="006D53AF"/>
    <w:rsid w:val="006F4A38"/>
    <w:rsid w:val="00713672"/>
    <w:rsid w:val="0073562D"/>
    <w:rsid w:val="00746620"/>
    <w:rsid w:val="0079391C"/>
    <w:rsid w:val="007B07DE"/>
    <w:rsid w:val="008270A2"/>
    <w:rsid w:val="00853F77"/>
    <w:rsid w:val="00871700"/>
    <w:rsid w:val="00876363"/>
    <w:rsid w:val="00885CE1"/>
    <w:rsid w:val="00886FEE"/>
    <w:rsid w:val="008907FF"/>
    <w:rsid w:val="00890EBE"/>
    <w:rsid w:val="008A5458"/>
    <w:rsid w:val="008B696C"/>
    <w:rsid w:val="008B6BEE"/>
    <w:rsid w:val="008F78D7"/>
    <w:rsid w:val="00911C7B"/>
    <w:rsid w:val="009200C1"/>
    <w:rsid w:val="00920159"/>
    <w:rsid w:val="00932F51"/>
    <w:rsid w:val="0095376D"/>
    <w:rsid w:val="0095556A"/>
    <w:rsid w:val="0096099C"/>
    <w:rsid w:val="00980085"/>
    <w:rsid w:val="0098511F"/>
    <w:rsid w:val="00997127"/>
    <w:rsid w:val="009C0BD8"/>
    <w:rsid w:val="009C4037"/>
    <w:rsid w:val="009C711E"/>
    <w:rsid w:val="009D216F"/>
    <w:rsid w:val="009D3248"/>
    <w:rsid w:val="009D3497"/>
    <w:rsid w:val="00A25361"/>
    <w:rsid w:val="00A65E8A"/>
    <w:rsid w:val="00A80978"/>
    <w:rsid w:val="00A87896"/>
    <w:rsid w:val="00AC1EE7"/>
    <w:rsid w:val="00AC381B"/>
    <w:rsid w:val="00AD0233"/>
    <w:rsid w:val="00AD062C"/>
    <w:rsid w:val="00AF7234"/>
    <w:rsid w:val="00B10674"/>
    <w:rsid w:val="00B650C6"/>
    <w:rsid w:val="00B81DF1"/>
    <w:rsid w:val="00B82790"/>
    <w:rsid w:val="00BA63C2"/>
    <w:rsid w:val="00BC689C"/>
    <w:rsid w:val="00BC6939"/>
    <w:rsid w:val="00BE1875"/>
    <w:rsid w:val="00BE45C8"/>
    <w:rsid w:val="00BF2331"/>
    <w:rsid w:val="00BF7463"/>
    <w:rsid w:val="00C05687"/>
    <w:rsid w:val="00C15B6F"/>
    <w:rsid w:val="00C30889"/>
    <w:rsid w:val="00C3193F"/>
    <w:rsid w:val="00C54E28"/>
    <w:rsid w:val="00C66C07"/>
    <w:rsid w:val="00C750FE"/>
    <w:rsid w:val="00C767B7"/>
    <w:rsid w:val="00C84940"/>
    <w:rsid w:val="00C90A2E"/>
    <w:rsid w:val="00CC5861"/>
    <w:rsid w:val="00D21055"/>
    <w:rsid w:val="00D24D8A"/>
    <w:rsid w:val="00D27786"/>
    <w:rsid w:val="00D30B81"/>
    <w:rsid w:val="00D3649E"/>
    <w:rsid w:val="00D56C1C"/>
    <w:rsid w:val="00D65327"/>
    <w:rsid w:val="00D91261"/>
    <w:rsid w:val="00DF0FDA"/>
    <w:rsid w:val="00E142DA"/>
    <w:rsid w:val="00E16663"/>
    <w:rsid w:val="00E16F51"/>
    <w:rsid w:val="00E3133B"/>
    <w:rsid w:val="00E5028C"/>
    <w:rsid w:val="00E63AF1"/>
    <w:rsid w:val="00E644B5"/>
    <w:rsid w:val="00E96B32"/>
    <w:rsid w:val="00EB0B6E"/>
    <w:rsid w:val="00EC1A61"/>
    <w:rsid w:val="00EE604C"/>
    <w:rsid w:val="00EE70C1"/>
    <w:rsid w:val="00EF6FC9"/>
    <w:rsid w:val="00F169E1"/>
    <w:rsid w:val="00F27878"/>
    <w:rsid w:val="00F34CBD"/>
    <w:rsid w:val="00F3501E"/>
    <w:rsid w:val="00F6388F"/>
    <w:rsid w:val="00F77B79"/>
    <w:rsid w:val="00F866A8"/>
    <w:rsid w:val="00FB1811"/>
    <w:rsid w:val="00FB35C9"/>
    <w:rsid w:val="00FB5B59"/>
    <w:rsid w:val="00FC318F"/>
    <w:rsid w:val="00FC514A"/>
    <w:rsid w:val="00FD1D72"/>
    <w:rsid w:val="00FE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459F0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3.bin"/><Relationship Id="rId21" Type="http://schemas.openxmlformats.org/officeDocument/2006/relationships/image" Target="media/image7.emf"/><Relationship Id="rId34" Type="http://schemas.openxmlformats.org/officeDocument/2006/relationships/image" Target="media/image15.emf"/><Relationship Id="rId42" Type="http://schemas.openxmlformats.org/officeDocument/2006/relationships/image" Target="media/image19.emf"/><Relationship Id="rId47" Type="http://schemas.openxmlformats.org/officeDocument/2006/relationships/oleObject" Target="embeddings/oleObject17.bin"/><Relationship Id="rId50" Type="http://schemas.openxmlformats.org/officeDocument/2006/relationships/image" Target="media/image23.emf"/><Relationship Id="rId55" Type="http://schemas.openxmlformats.org/officeDocument/2006/relationships/oleObject" Target="embeddings/oleObject21.bin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emf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32" Type="http://schemas.openxmlformats.org/officeDocument/2006/relationships/image" Target="media/image13.png"/><Relationship Id="rId37" Type="http://schemas.openxmlformats.org/officeDocument/2006/relationships/oleObject" Target="embeddings/oleObject12.bin"/><Relationship Id="rId40" Type="http://schemas.openxmlformats.org/officeDocument/2006/relationships/image" Target="media/image18.emf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0.bin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footer" Target="footer3.xml"/><Relationship Id="rId19" Type="http://schemas.openxmlformats.org/officeDocument/2006/relationships/image" Target="media/image6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oleObject" Target="file:///C:\Users\UX019304\Desktop\excel_file\MERGE_OFFICER\Copy%20of%20Duplicates_Report_21_10_2020.xlsx" TargetMode="External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2.emf"/><Relationship Id="rId56" Type="http://schemas.openxmlformats.org/officeDocument/2006/relationships/header" Target="header1.xml"/><Relationship Id="rId8" Type="http://schemas.openxmlformats.org/officeDocument/2006/relationships/hyperlink" Target="https://jira.refinitiv.com/browse/EAMEA-188" TargetMode="External"/><Relationship Id="rId51" Type="http://schemas.openxmlformats.org/officeDocument/2006/relationships/oleObject" Target="embeddings/oleObject19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4.png"/><Relationship Id="rId38" Type="http://schemas.openxmlformats.org/officeDocument/2006/relationships/image" Target="media/image17.emf"/><Relationship Id="rId46" Type="http://schemas.openxmlformats.org/officeDocument/2006/relationships/image" Target="media/image21.emf"/><Relationship Id="rId59" Type="http://schemas.openxmlformats.org/officeDocument/2006/relationships/footer" Target="footer2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4.bin"/><Relationship Id="rId54" Type="http://schemas.openxmlformats.org/officeDocument/2006/relationships/image" Target="media/image25.emf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emf"/><Relationship Id="rId49" Type="http://schemas.openxmlformats.org/officeDocument/2006/relationships/oleObject" Target="embeddings/oleObject18.bin"/><Relationship Id="rId57" Type="http://schemas.openxmlformats.org/officeDocument/2006/relationships/header" Target="header2.xml"/><Relationship Id="rId10" Type="http://schemas.openxmlformats.org/officeDocument/2006/relationships/oleObject" Target="embeddings/oleObject1.bin"/><Relationship Id="rId31" Type="http://schemas.openxmlformats.org/officeDocument/2006/relationships/image" Target="media/image12.png"/><Relationship Id="rId44" Type="http://schemas.openxmlformats.org/officeDocument/2006/relationships/image" Target="media/image20.emf"/><Relationship Id="rId52" Type="http://schemas.openxmlformats.org/officeDocument/2006/relationships/image" Target="media/image24.emf"/><Relationship Id="rId6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X019304\AppData\Local\Microsoft\Office\16.0\DTS\en-US%7b61B4F4C2-69F3-4140-B67B-CDE653F2B823%7d\%7b16470671-DC29-4486-9DE1-100E4419810B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004DC-B708-48AB-8E23-7051E6F97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{16470671-DC29-4486-9DE1-100E4419810B}tf45325165_win32</Template>
  <TotalTime>0</TotalTime>
  <Pages>10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2020-12-14T06:47:00Z</dcterms:created>
  <dcterms:modified xsi:type="dcterms:W3CDTF">2020-12-23T06:58:00Z</dcterms:modified>
</cp:coreProperties>
</file>